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909" w14:textId="1B968F6E" w:rsidR="004D36D7" w:rsidRPr="00FD4A68" w:rsidRDefault="007E6D4A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F2108">
            <w:t>Packet Tracer - Базовая конфигурация коммутатора и оконечного устройства- режим симуляции физического оборудования</w:t>
          </w:r>
        </w:sdtContent>
      </w:sdt>
    </w:p>
    <w:p w14:paraId="71D4CB53" w14:textId="77777777" w:rsidR="008E44D0" w:rsidRDefault="008E44D0" w:rsidP="005454AC">
      <w:pPr>
        <w:pStyle w:val="Heading1"/>
      </w:pPr>
      <w:r>
        <w:t>Топология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>
        <w:t>Таблица адресации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376"/>
        <w:gridCol w:w="2298"/>
        <w:gridCol w:w="2762"/>
        <w:gridCol w:w="2644"/>
      </w:tblGrid>
      <w:tr w:rsidR="008E44D0" w14:paraId="76E865D2" w14:textId="77777777" w:rsidTr="00FA2BD6">
        <w:trPr>
          <w:cantSplit/>
          <w:jc w:val="center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Устройство</w:t>
            </w:r>
          </w:p>
        </w:tc>
        <w:tc>
          <w:tcPr>
            <w:tcW w:w="2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Интерфейс</w:t>
            </w:r>
          </w:p>
        </w:tc>
        <w:tc>
          <w:tcPr>
            <w:tcW w:w="2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IP-адрес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Маска подсети</w:t>
            </w:r>
          </w:p>
        </w:tc>
      </w:tr>
      <w:tr w:rsidR="008E44D0" w14:paraId="46F9B1E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4C971842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298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44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742AA18A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298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44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C314580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298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44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1221972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298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44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5BE494D0" w14:textId="77777777" w:rsidR="00FA2BD6" w:rsidRDefault="00FA2BD6" w:rsidP="00FA2BD6">
      <w:pPr>
        <w:pStyle w:val="ConfigWindow"/>
      </w:pPr>
      <w:r>
        <w:t xml:space="preserve">Пустая строка - без дополнительной информации </w:t>
      </w:r>
    </w:p>
    <w:p w14:paraId="5CC36DE9" w14:textId="77777777" w:rsidR="008E44D0" w:rsidRPr="00BB73FF" w:rsidRDefault="008E44D0" w:rsidP="005454AC">
      <w:pPr>
        <w:pStyle w:val="Heading1"/>
      </w:pPr>
      <w:r>
        <w:t>Цели</w:t>
      </w:r>
    </w:p>
    <w:p w14:paraId="505C5BFC" w14:textId="030A2E94" w:rsidR="008E44D0" w:rsidRPr="007C6F14" w:rsidRDefault="007C6F14" w:rsidP="007C6F14">
      <w:pPr>
        <w:pStyle w:val="BodyTextL25Bold"/>
      </w:pPr>
      <w:r>
        <w:t xml:space="preserve">Часть 1. Проектирование топологии сети </w:t>
      </w:r>
    </w:p>
    <w:p w14:paraId="0241B24F" w14:textId="1CA152B0" w:rsidR="008E44D0" w:rsidRPr="007C6F14" w:rsidRDefault="007C6F14" w:rsidP="007C6F14">
      <w:pPr>
        <w:pStyle w:val="BodyTextL25Bold"/>
      </w:pPr>
      <w:r>
        <w:t>Часть 2. Настройка узлов ПК</w:t>
      </w:r>
    </w:p>
    <w:p w14:paraId="2D62396C" w14:textId="635E7140" w:rsidR="008E44D0" w:rsidRPr="007C6F14" w:rsidRDefault="007C6F14" w:rsidP="007C6F14">
      <w:pPr>
        <w:pStyle w:val="BodyTextL25Bold"/>
      </w:pPr>
      <w:r>
        <w:t>Часть 3. Настройка и проверка основных параметров коммутатора</w:t>
      </w:r>
    </w:p>
    <w:p w14:paraId="2C41AAF8" w14:textId="77777777" w:rsidR="008E44D0" w:rsidRPr="00C07FD9" w:rsidRDefault="008E44D0" w:rsidP="005454AC">
      <w:pPr>
        <w:pStyle w:val="Heading1"/>
      </w:pPr>
      <w:r>
        <w:t>Общие сведения/сценарий</w:t>
      </w:r>
    </w:p>
    <w:p w14:paraId="6E48C88E" w14:textId="12AA5E12" w:rsidR="008E44D0" w:rsidRPr="003A37FA" w:rsidRDefault="008E44D0" w:rsidP="008E44D0">
      <w:pPr>
        <w:pStyle w:val="BodyTextL25"/>
      </w:pPr>
      <w:bookmarkStart w:id="0" w:name="OLE_LINK6"/>
      <w:r>
        <w:t xml:space="preserve"> В этой лабораторной работе  в режиме симуляции сетевого оборудования (PTPM) вам предстоит построить простую сеть с двумя узлами и двумя коммутаторами. Вы также должны настроить основные параметры, включая имя узла, локальные пароли и баннер входа в систему. </w:t>
      </w:r>
      <w:bookmarkEnd w:id="0"/>
      <w:r>
        <w:t xml:space="preserve">С помощью команды </w:t>
      </w:r>
      <w:r w:rsidRPr="00EC48C2">
        <w:rPr>
          <w:b/>
        </w:rPr>
        <w:t>show</w:t>
      </w:r>
      <w:r>
        <w:t xml:space="preserve"> отобразите текущую конфигурацию, версию IOS и состояние интерфейса. С помощью команды </w:t>
      </w:r>
      <w:r w:rsidRPr="00E33651">
        <w:rPr>
          <w:b/>
        </w:rPr>
        <w:t>copy</w:t>
      </w:r>
      <w:r>
        <w:t xml:space="preserve"> сохраните конфигурации устройств.</w:t>
      </w:r>
    </w:p>
    <w:p w14:paraId="7942CEF7" w14:textId="7957A25C" w:rsidR="008E44D0" w:rsidRDefault="008E44D0" w:rsidP="008E44D0">
      <w:pPr>
        <w:pStyle w:val="BodyTextL25"/>
      </w:pPr>
      <w:r>
        <w:t xml:space="preserve">Вам нужно применить к компьютерам IP-адресацию и обеспечить соединение между этими двумя устройствами. Для проверки подключения используйте команду </w:t>
      </w:r>
      <w:r w:rsidRPr="00267939">
        <w:rPr>
          <w:b/>
        </w:rPr>
        <w:t>ping</w:t>
      </w:r>
      <w:r>
        <w:t>.</w:t>
      </w:r>
    </w:p>
    <w:p w14:paraId="5150B534" w14:textId="77777777" w:rsidR="005D32CA" w:rsidRDefault="005D32CA" w:rsidP="005454AC">
      <w:pPr>
        <w:pStyle w:val="Heading1"/>
      </w:pPr>
      <w:r>
        <w:lastRenderedPageBreak/>
        <w:t>Инструкции</w:t>
      </w:r>
    </w:p>
    <w:p w14:paraId="20447B03" w14:textId="77777777" w:rsidR="008E44D0" w:rsidRPr="004C0909" w:rsidRDefault="008E44D0" w:rsidP="00984D00">
      <w:pPr>
        <w:pStyle w:val="Heading2"/>
      </w:pPr>
      <w:r>
        <w:t>Настройка топологии сети</w:t>
      </w:r>
    </w:p>
    <w:p w14:paraId="7E2FE3E0" w14:textId="0B080552" w:rsidR="008E44D0" w:rsidRDefault="00BC3D9B" w:rsidP="008E44D0">
      <w:pPr>
        <w:pStyle w:val="BodyTextL25"/>
      </w:pPr>
      <w:r>
        <w:t xml:space="preserve">Включите ПК и подключите устройства согласно топологии.  Чтобы выбрать правильный порт на коммутаторе, щелкните правой кнопкой мыши и выберите </w:t>
      </w:r>
      <w:r w:rsidRPr="00E8323A">
        <w:rPr>
          <w:rStyle w:val="DnT"/>
        </w:rPr>
        <w:t>Inspect Front</w:t>
      </w:r>
      <w:r>
        <w:t xml:space="preserve">.  При необходимости используйте инструмент «Zoom».  Наведите указатель мыши на порты, чтобы увидеть номера портов.  Packet Tracer оценит правильность подключения кабеля и порта. </w:t>
      </w:r>
    </w:p>
    <w:p w14:paraId="492F342B" w14:textId="51C21E1A" w:rsidR="005C7B0C" w:rsidRDefault="005C7B0C" w:rsidP="00B32198">
      <w:pPr>
        <w:pStyle w:val="SubStepAlpha"/>
      </w:pPr>
      <w:r>
        <w:t xml:space="preserve">На </w:t>
      </w:r>
      <w:r w:rsidRPr="00E8323A">
        <w:rPr>
          <w:rStyle w:val="DnT"/>
        </w:rPr>
        <w:t>полке</w:t>
      </w:r>
      <w:r>
        <w:t xml:space="preserve"> есть несколько коммутаторов, маршрутизаторов и других устройств.  Нажмите и перетащите коммутаторы </w:t>
      </w:r>
      <w:r w:rsidR="00107EE6" w:rsidRPr="00E8323A">
        <w:rPr>
          <w:rStyle w:val="DnT"/>
        </w:rPr>
        <w:t>S1</w:t>
      </w:r>
      <w:r>
        <w:t xml:space="preserve"> и </w:t>
      </w:r>
      <w:r>
        <w:rPr>
          <w:rStyle w:val="DnT"/>
        </w:rPr>
        <w:t xml:space="preserve">S2 </w:t>
      </w:r>
      <w:r>
        <w:t>в</w:t>
      </w:r>
      <w:r w:rsidRPr="00E8323A">
        <w:rPr>
          <w:rStyle w:val="DnT"/>
        </w:rPr>
        <w:t xml:space="preserve"> стойку.</w:t>
      </w:r>
      <w:r>
        <w:t xml:space="preserve"> Нажмите и перетащите два компьютера на</w:t>
      </w:r>
      <w:r w:rsidRPr="00E8323A">
        <w:rPr>
          <w:rStyle w:val="DnT"/>
        </w:rPr>
        <w:t xml:space="preserve"> стол.</w:t>
      </w:r>
    </w:p>
    <w:p w14:paraId="33EB9E91" w14:textId="57CF5CFD" w:rsidR="00B32198" w:rsidRDefault="00B32198" w:rsidP="00B32198">
      <w:pPr>
        <w:pStyle w:val="SubStepAlpha"/>
      </w:pPr>
      <w:r>
        <w:t>Включите питание ПК.</w:t>
      </w:r>
    </w:p>
    <w:p w14:paraId="2493A605" w14:textId="4DC0D96E" w:rsidR="00B32198" w:rsidRDefault="005C7B0C" w:rsidP="00B32198">
      <w:pPr>
        <w:pStyle w:val="SubStepAlpha"/>
      </w:pPr>
      <w:r>
        <w:t xml:space="preserve">На монтажной панели   </w:t>
      </w:r>
      <w:r w:rsidRPr="00E8323A">
        <w:rPr>
          <w:rStyle w:val="DnT"/>
        </w:rPr>
        <w:t>Cable Pegboard</w:t>
      </w:r>
      <w:r>
        <w:t xml:space="preserve">,  щелкните медный перекрестный кабель </w:t>
      </w:r>
      <w:r>
        <w:rPr>
          <w:rStyle w:val="DnT"/>
        </w:rPr>
        <w:t>(Copper Cross-Over)</w:t>
      </w:r>
      <w:r>
        <w:t xml:space="preserve">.  Нажмите на порт </w:t>
      </w:r>
      <w:r w:rsidR="00B32198" w:rsidRPr="00E8323A">
        <w:rPr>
          <w:rStyle w:val="DnT"/>
        </w:rPr>
        <w:t xml:space="preserve">FastEthernet0/1 </w:t>
      </w:r>
      <w:r>
        <w:t xml:space="preserve">на </w:t>
      </w:r>
      <w:r w:rsidR="00B32198" w:rsidRPr="00E8323A">
        <w:rPr>
          <w:rStyle w:val="DnT"/>
        </w:rPr>
        <w:t>S1</w:t>
      </w:r>
      <w:r>
        <w:t xml:space="preserve">, а затем нажмите на порт </w:t>
      </w:r>
      <w:r w:rsidR="00B32198" w:rsidRPr="00E8323A">
        <w:rPr>
          <w:rStyle w:val="DnT"/>
        </w:rPr>
        <w:t>Fastethernet0/1</w:t>
      </w:r>
      <w:r>
        <w:t xml:space="preserve"> на </w:t>
      </w:r>
      <w:r w:rsidR="00B32198" w:rsidRPr="00E8323A">
        <w:rPr>
          <w:rStyle w:val="DnT"/>
        </w:rPr>
        <w:t>S2</w:t>
      </w:r>
      <w:r>
        <w:t xml:space="preserve">, чтобы подключить их. Вы должны увидеть кабель, соединяющий два порта. </w:t>
      </w:r>
    </w:p>
    <w:p w14:paraId="6732149E" w14:textId="0B9D4F5F" w:rsidR="00B32198" w:rsidRDefault="005C7B0C" w:rsidP="00B32198">
      <w:pPr>
        <w:pStyle w:val="SubStepAlpha"/>
      </w:pPr>
      <w:r>
        <w:t xml:space="preserve">На монтажной панели </w:t>
      </w:r>
      <w:r w:rsidRPr="00E8323A">
        <w:rPr>
          <w:rStyle w:val="DnT"/>
        </w:rPr>
        <w:t>Cable Pegboard</w:t>
      </w:r>
      <w:r>
        <w:t xml:space="preserve">, щелкните медный прямой кабель </w:t>
      </w:r>
      <w:r>
        <w:rPr>
          <w:rStyle w:val="DnT"/>
        </w:rPr>
        <w:t>(Copper Straight-Through)</w:t>
      </w:r>
      <w:r>
        <w:t xml:space="preserve">. Щелкните порт </w:t>
      </w:r>
      <w:r w:rsidR="00B32198" w:rsidRPr="00E8323A">
        <w:rPr>
          <w:rStyle w:val="DnT"/>
        </w:rPr>
        <w:t>FastetherNet0/6</w:t>
      </w:r>
      <w:r>
        <w:t xml:space="preserve"> на </w:t>
      </w:r>
      <w:r>
        <w:rPr>
          <w:rStyle w:val="DnT"/>
        </w:rPr>
        <w:t>S1</w:t>
      </w:r>
      <w:r>
        <w:t xml:space="preserve">, а затем щелкните порт </w:t>
      </w:r>
      <w:r w:rsidR="00B32198" w:rsidRPr="00E8323A">
        <w:rPr>
          <w:rStyle w:val="DnT"/>
        </w:rPr>
        <w:t>FastetherNet0</w:t>
      </w:r>
      <w:r>
        <w:t xml:space="preserve"> на </w:t>
      </w:r>
      <w:r>
        <w:rPr>
          <w:rStyle w:val="DnT"/>
        </w:rPr>
        <w:t>PC-A</w:t>
      </w:r>
      <w:r>
        <w:t>, чтобы подключить их</w:t>
      </w:r>
      <w:r>
        <w:rPr>
          <w:rStyle w:val="DnT"/>
        </w:rPr>
        <w:t>.</w:t>
      </w:r>
      <w:r>
        <w:t xml:space="preserve"> </w:t>
      </w:r>
    </w:p>
    <w:p w14:paraId="0C670C15" w14:textId="40771E48" w:rsidR="00B32198" w:rsidRDefault="005C7B0C" w:rsidP="00B32198">
      <w:pPr>
        <w:pStyle w:val="SubStepAlpha"/>
      </w:pPr>
      <w:r>
        <w:t xml:space="preserve">На монтажной панели </w:t>
      </w:r>
      <w:r w:rsidRPr="00E8323A">
        <w:rPr>
          <w:rStyle w:val="DnT"/>
        </w:rPr>
        <w:t>Cable Pegboard</w:t>
      </w:r>
      <w:r>
        <w:t xml:space="preserve">, щелкните медный прямой кабель </w:t>
      </w:r>
      <w:r>
        <w:rPr>
          <w:rStyle w:val="DnT"/>
        </w:rPr>
        <w:t>(Copper Straight-Through)</w:t>
      </w:r>
      <w:r>
        <w:t xml:space="preserve">. Щелкните порт </w:t>
      </w:r>
      <w:r w:rsidR="00B32198" w:rsidRPr="00E8323A">
        <w:rPr>
          <w:rStyle w:val="DnT"/>
        </w:rPr>
        <w:t>FastetherNet0/18</w:t>
      </w:r>
      <w:r>
        <w:t xml:space="preserve"> на </w:t>
      </w:r>
      <w:r>
        <w:rPr>
          <w:rStyle w:val="DnT"/>
        </w:rPr>
        <w:t>S2</w:t>
      </w:r>
      <w:r>
        <w:t xml:space="preserve">, а затем щелкните порт </w:t>
      </w:r>
      <w:r w:rsidR="00B32198" w:rsidRPr="00E8323A">
        <w:rPr>
          <w:rStyle w:val="DnT"/>
        </w:rPr>
        <w:t>FastetherNet0</w:t>
      </w:r>
      <w:r>
        <w:t xml:space="preserve"> на </w:t>
      </w:r>
      <w:r w:rsidR="00B32198" w:rsidRPr="00E8323A">
        <w:rPr>
          <w:rStyle w:val="DnT"/>
        </w:rPr>
        <w:t>PC-B</w:t>
      </w:r>
      <w:r>
        <w:t>, чтобы подключить их.</w:t>
      </w:r>
    </w:p>
    <w:p w14:paraId="206BF05C" w14:textId="7A62251A" w:rsidR="008E44D0" w:rsidRDefault="008E44D0" w:rsidP="00984D00">
      <w:pPr>
        <w:pStyle w:val="SubStepAlpha"/>
      </w:pPr>
      <w:r>
        <w:t xml:space="preserve">Осмотрите сетевые подключения. Первоначально, когда вы подключаете устройства к порту коммутатора, индикаторы соединения будут гореть желтым.  Примерно через минуту индикаторы ссылки станут зелеными.  </w:t>
      </w:r>
    </w:p>
    <w:p w14:paraId="1B251730" w14:textId="77777777" w:rsidR="008E44D0" w:rsidRPr="00B0153A" w:rsidRDefault="008E44D0" w:rsidP="005679CE">
      <w:pPr>
        <w:pStyle w:val="Heading2"/>
      </w:pPr>
      <w:r>
        <w:t>Настройка узлов ПК</w:t>
      </w:r>
    </w:p>
    <w:p w14:paraId="78F75C88" w14:textId="77777777" w:rsidR="008E44D0" w:rsidRPr="00166B8A" w:rsidRDefault="008E44D0" w:rsidP="00E14EE7">
      <w:pPr>
        <w:pStyle w:val="BodyTextL25"/>
      </w:pPr>
      <w:r>
        <w:t xml:space="preserve">Настройте информацию статического IP-адреса на ПК в соответствии с </w:t>
      </w:r>
      <w:r w:rsidR="0059251D" w:rsidRPr="00E8323A">
        <w:rPr>
          <w:rStyle w:val="DnT"/>
        </w:rPr>
        <w:t>таблицей адресации</w:t>
      </w:r>
      <w:r>
        <w:t>.</w:t>
      </w:r>
    </w:p>
    <w:p w14:paraId="1AD39BEC" w14:textId="57CF5388" w:rsidR="00E12CA6" w:rsidRPr="00166B8A" w:rsidRDefault="00E14EE7" w:rsidP="00784E1E">
      <w:pPr>
        <w:pStyle w:val="SubStepAlpha"/>
      </w:pPr>
      <w:r w:rsidRPr="00E8323A">
        <w:rPr>
          <w:rStyle w:val="DnT"/>
        </w:rPr>
        <w:t>PC-ADesktopIP Configuration</w:t>
      </w:r>
      <w:r w:rsidR="006F4F76" w:rsidRPr="00E8323A">
        <w:rPr>
          <w:rStyle w:val="DnT"/>
        </w:rPr>
        <w:t>PC-A</w:t>
      </w:r>
      <w:r>
        <w:t>.</w:t>
      </w:r>
    </w:p>
    <w:p w14:paraId="0964E563" w14:textId="550AF046" w:rsidR="00E12CA6" w:rsidRPr="00166B8A" w:rsidRDefault="00E12CA6" w:rsidP="00784E1E">
      <w:pPr>
        <w:pStyle w:val="SubStepAlpha"/>
      </w:pPr>
      <w:r w:rsidRPr="00E8323A">
        <w:rPr>
          <w:rStyle w:val="DnT"/>
        </w:rPr>
        <w:t>PC-A</w:t>
      </w:r>
    </w:p>
    <w:p w14:paraId="357200F9" w14:textId="003FC931" w:rsidR="007467E2" w:rsidRPr="00E8323A" w:rsidRDefault="007467E2" w:rsidP="00784E1E">
      <w:pPr>
        <w:pStyle w:val="SubStepAlpha"/>
        <w:rPr>
          <w:rStyle w:val="DnT"/>
        </w:rPr>
      </w:pPr>
      <w:r>
        <w:rPr>
          <w:rStyle w:val="DnT"/>
        </w:rPr>
        <w:t>PC-Bтаблице адресации</w:t>
      </w:r>
    </w:p>
    <w:p w14:paraId="0BBC9D91" w14:textId="45AD019C" w:rsidR="006972F7" w:rsidRPr="00166B8A" w:rsidRDefault="00E12CA6" w:rsidP="00E12CA6">
      <w:pPr>
        <w:pStyle w:val="SubStepAlpha"/>
      </w:pPr>
      <w:r w:rsidRPr="00E8323A">
        <w:rPr>
          <w:rStyle w:val="DnT"/>
        </w:rPr>
        <w:t>PC-ADesktopCommand Prompt</w:t>
      </w:r>
      <w:r w:rsidR="0059251D" w:rsidRPr="00E8323A">
        <w:rPr>
          <w:rStyle w:val="DnT"/>
        </w:rPr>
        <w:t>ipconfig /all</w:t>
      </w:r>
      <w:r w:rsidR="005C7B0C">
        <w:t xml:space="preserve"> для проверки параметров.</w:t>
      </w:r>
    </w:p>
    <w:p w14:paraId="2EE17AEC" w14:textId="04AC3773" w:rsidR="009C3C38" w:rsidRPr="00166B8A" w:rsidRDefault="006972F7" w:rsidP="00E12CA6">
      <w:pPr>
        <w:pStyle w:val="SubStepAlpha"/>
      </w:pPr>
      <w:r w:rsidRPr="00E8323A">
        <w:rPr>
          <w:rStyle w:val="DnT"/>
        </w:rPr>
        <w:t>ping 192.168.1.11</w:t>
      </w:r>
      <w:r w:rsidR="009C3C38" w:rsidRPr="00166B8A">
        <w:t>.</w:t>
      </w:r>
    </w:p>
    <w:p w14:paraId="314183D8" w14:textId="77777777" w:rsidR="00E12CA6" w:rsidRDefault="00E12CA6" w:rsidP="00E12CA6">
      <w:pPr>
        <w:pStyle w:val="CMDOutput"/>
      </w:pPr>
      <w:r>
        <w:t>Packet Tracer PC Command Line 1.0</w:t>
      </w:r>
    </w:p>
    <w:p w14:paraId="396BD4A1" w14:textId="77777777" w:rsidR="00E12CA6" w:rsidRDefault="00E12CA6" w:rsidP="00E12CA6">
      <w:pPr>
        <w:pStyle w:val="CMD"/>
      </w:pPr>
      <w:r>
        <w:t xml:space="preserve">C:\&gt; </w:t>
      </w:r>
      <w:r w:rsidRPr="00E12CA6">
        <w:rPr>
          <w:b/>
          <w:bCs/>
        </w:rPr>
        <w:t>ping 192.168.1.11</w:t>
      </w:r>
    </w:p>
    <w:p w14:paraId="78C8F230" w14:textId="77777777" w:rsidR="00E12CA6" w:rsidRDefault="00E12CA6" w:rsidP="00E12CA6">
      <w:pPr>
        <w:pStyle w:val="CMDOutput"/>
      </w:pPr>
    </w:p>
    <w:p w14:paraId="50000323" w14:textId="77777777" w:rsidR="00E12CA6" w:rsidRDefault="00E12CA6" w:rsidP="00E12CA6">
      <w:pPr>
        <w:pStyle w:val="CMDOutput"/>
      </w:pPr>
      <w:r>
        <w:t>Pinging 192.168.1.11 with 32 bytes of data:</w:t>
      </w:r>
    </w:p>
    <w:p w14:paraId="2B853E8B" w14:textId="77777777" w:rsidR="00E12CA6" w:rsidRDefault="00E12CA6" w:rsidP="00E12CA6">
      <w:pPr>
        <w:pStyle w:val="CMDOutput"/>
      </w:pPr>
    </w:p>
    <w:p w14:paraId="31BD1265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3D777380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2A96C1EE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749A856C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66FD88C0" w14:textId="77777777" w:rsidR="00E12CA6" w:rsidRDefault="00E12CA6" w:rsidP="00E12CA6">
      <w:pPr>
        <w:pStyle w:val="CMDOutput"/>
      </w:pPr>
    </w:p>
    <w:p w14:paraId="27742C28" w14:textId="77777777" w:rsidR="00E12CA6" w:rsidRDefault="00E12CA6" w:rsidP="00E12CA6">
      <w:pPr>
        <w:pStyle w:val="CMDOutput"/>
      </w:pPr>
      <w:r>
        <w:t>Ping statistics for 192.168.1.11:</w:t>
      </w:r>
    </w:p>
    <w:p w14:paraId="2ECEBE6B" w14:textId="77777777" w:rsidR="00E12CA6" w:rsidRDefault="00E12CA6" w:rsidP="00E12CA6">
      <w:pPr>
        <w:pStyle w:val="CMDOutput"/>
      </w:pPr>
      <w:r>
        <w:t xml:space="preserve">    Packets: Sent = 4, Received = 4, Lost = 0 (0 % loss),</w:t>
      </w:r>
    </w:p>
    <w:p w14:paraId="4C6BD813" w14:textId="77777777" w:rsidR="00E12CA6" w:rsidRDefault="00E12CA6" w:rsidP="00E12CA6">
      <w:pPr>
        <w:pStyle w:val="CMDOutput"/>
      </w:pPr>
      <w:r>
        <w:t>Approximate round trip times in milli-seconds:</w:t>
      </w:r>
    </w:p>
    <w:p w14:paraId="604D3C7F" w14:textId="77777777" w:rsidR="00E12CA6" w:rsidRDefault="00E12CA6" w:rsidP="00E12CA6">
      <w:pPr>
        <w:pStyle w:val="CMDOutput"/>
      </w:pPr>
      <w:r>
        <w:t xml:space="preserve">    Minimum = 0ms, Maximum = 0ms, Average = 0ms</w:t>
      </w:r>
    </w:p>
    <w:p w14:paraId="0E16CE0C" w14:textId="77777777" w:rsidR="00E12CA6" w:rsidRDefault="00E12CA6" w:rsidP="00E12CA6">
      <w:pPr>
        <w:pStyle w:val="CMDOutput"/>
      </w:pPr>
    </w:p>
    <w:p w14:paraId="752E0844" w14:textId="77777777" w:rsidR="00E12CA6" w:rsidRDefault="00E12CA6" w:rsidP="00E12CA6">
      <w:pPr>
        <w:pStyle w:val="CMDOutput"/>
      </w:pPr>
      <w:r>
        <w:t>C:\ &gt;</w:t>
      </w:r>
    </w:p>
    <w:p w14:paraId="7FE4535F" w14:textId="77777777" w:rsidR="008E44D0" w:rsidRPr="00B8047A" w:rsidRDefault="008E44D0" w:rsidP="005679CE">
      <w:pPr>
        <w:pStyle w:val="Heading2"/>
      </w:pPr>
      <w:r>
        <w:lastRenderedPageBreak/>
        <w:t>Настройка и проверка основных параметров коммутатора</w:t>
      </w:r>
    </w:p>
    <w:p w14:paraId="6DBCAA41" w14:textId="30BA9808" w:rsidR="009D1FBD" w:rsidRDefault="00555905" w:rsidP="009D1FBD">
      <w:pPr>
        <w:pStyle w:val="SubStepAlpha"/>
      </w:pPr>
      <w:r>
        <w:t xml:space="preserve">На монтажной панели </w:t>
      </w:r>
      <w:r w:rsidRPr="00E8323A">
        <w:rPr>
          <w:rStyle w:val="DnT"/>
        </w:rPr>
        <w:t>Cable Pegboard</w:t>
      </w:r>
      <w:r>
        <w:t xml:space="preserve">, щелкните консольный кабель </w:t>
      </w:r>
      <w:r w:rsidR="005C7B0C" w:rsidRPr="00E8323A">
        <w:rPr>
          <w:rStyle w:val="DnT"/>
        </w:rPr>
        <w:t>(Console)</w:t>
      </w:r>
      <w:r>
        <w:t>. Подключите консольный кабель между S1 и PC-A.</w:t>
      </w:r>
    </w:p>
    <w:p w14:paraId="75AFBA61" w14:textId="0D1099E9" w:rsidR="009D1FBD" w:rsidRDefault="009D1FBD" w:rsidP="009D1FBD">
      <w:pPr>
        <w:pStyle w:val="ConfigWindow"/>
      </w:pPr>
      <w:r w:rsidRPr="00E8323A">
        <w:rPr>
          <w:rStyle w:val="DnT"/>
        </w:rPr>
        <w:t>TerminalPC-ADesktopTerminalSwitch&gt;</w:t>
      </w:r>
      <w:r w:rsidR="008E44D0" w:rsidRPr="00E8323A">
        <w:rPr>
          <w:rStyle w:val="DnT"/>
        </w:rPr>
        <w:t>enable</w:t>
      </w:r>
      <w:r>
        <w:t>Откройте окно конфигурации</w:t>
      </w:r>
    </w:p>
    <w:p w14:paraId="76D1096C" w14:textId="5E491E8D" w:rsidR="008E44D0" w:rsidRDefault="008E44D0" w:rsidP="008F1BD7">
      <w:pPr>
        <w:pStyle w:val="SubStepAlpha"/>
      </w:pPr>
      <w:r w:rsidRPr="00E8323A">
        <w:rPr>
          <w:rStyle w:val="DnT"/>
        </w:rPr>
        <w:t>Switch&gt;Switch#</w:t>
      </w:r>
      <w:r w:rsidR="009D1FBD" w:rsidRPr="00E8323A">
        <w:rPr>
          <w:rStyle w:val="DnT"/>
        </w:rPr>
        <w:t>Switch(config)#</w:t>
      </w:r>
      <w:r w:rsidR="00405931" w:rsidRPr="009D1FBD">
        <w:t xml:space="preserve">Настройте имя устройства в соответствии с </w:t>
      </w:r>
      <w:r w:rsidR="00405931" w:rsidRPr="00E8323A">
        <w:rPr>
          <w:rStyle w:val="DnT"/>
        </w:rPr>
        <w:t>таблицей адресации</w:t>
      </w:r>
      <w:r w:rsidR="00405931" w:rsidRPr="009D1FBD">
        <w:t>.</w:t>
      </w:r>
      <w:r w:rsidR="00E94AC1">
        <w:t xml:space="preserve">Введите локальные пароли. Для перехода в пользовательский режим EXEC используйте пароль </w:t>
      </w:r>
      <w:r w:rsidR="00E94AC1" w:rsidRPr="00E8323A">
        <w:rPr>
          <w:rStyle w:val="DnT"/>
        </w:rPr>
        <w:t>cisco</w:t>
      </w:r>
      <w:r w:rsidR="00E94AC1">
        <w:t xml:space="preserve">, а для перехода в привилегированный режим EXEC — пароль </w:t>
      </w:r>
      <w:r w:rsidR="00E94AC1">
        <w:rPr>
          <w:b/>
        </w:rPr>
        <w:t>class</w:t>
      </w:r>
      <w:r w:rsidR="00E94AC1">
        <w:t>.</w:t>
      </w:r>
    </w:p>
    <w:p w14:paraId="7EA51AEC" w14:textId="13050EBE" w:rsidR="0059251D" w:rsidRDefault="00A06EBE" w:rsidP="008F1BD7">
      <w:pPr>
        <w:pStyle w:val="SubStepAlpha"/>
      </w:pPr>
      <w:r>
        <w:t xml:space="preserve">Настройте и активируйте на коммутаторе интерфейс VLAN 1, используя информацию, приведенную в </w:t>
      </w:r>
      <w:r w:rsidRPr="00E8323A">
        <w:rPr>
          <w:rStyle w:val="DnT"/>
        </w:rPr>
        <w:t>таблице адресации</w:t>
      </w:r>
      <w:r>
        <w:t>.</w:t>
      </w:r>
    </w:p>
    <w:p w14:paraId="16FAB1E6" w14:textId="6862BB86" w:rsidR="008E44D0" w:rsidRDefault="00AA25BB" w:rsidP="008F1BD7">
      <w:pPr>
        <w:pStyle w:val="SubStepAlpha"/>
      </w:pPr>
      <w:r>
        <w:t>Настройте соответствующий баннер MOTD для предупреждения о несанкционированном доступе.</w:t>
      </w:r>
    </w:p>
    <w:p w14:paraId="79E959C1" w14:textId="2EC0E756" w:rsidR="008E44D0" w:rsidRDefault="008E44D0" w:rsidP="008F1BD7">
      <w:pPr>
        <w:pStyle w:val="SubStepAlpha"/>
      </w:pPr>
      <w:r>
        <w:t>Сохраните текущую конфигурацию  Отобразите текущую конфигурацию.</w:t>
      </w:r>
    </w:p>
    <w:p w14:paraId="63292A18" w14:textId="77777777" w:rsidR="008E44D0" w:rsidRDefault="008E44D0" w:rsidP="008F1BD7">
      <w:pPr>
        <w:pStyle w:val="SubStepAlpha"/>
      </w:pPr>
      <w:r>
        <w:t>Отобразите версию IOS и другую информацию о коммутаторе.</w:t>
      </w:r>
    </w:p>
    <w:p w14:paraId="71870F8A" w14:textId="77777777" w:rsidR="008E44D0" w:rsidRDefault="008E44D0" w:rsidP="008F1BD7">
      <w:pPr>
        <w:pStyle w:val="SubStepAlpha"/>
      </w:pPr>
      <w:r>
        <w:t>Отобразите состояние подключенных интерфейсов коммутатора.</w:t>
      </w:r>
    </w:p>
    <w:p w14:paraId="69BF851A" w14:textId="57E71741" w:rsidR="000A468C" w:rsidRDefault="000A468C" w:rsidP="000A468C">
      <w:pPr>
        <w:pStyle w:val="ConfigWindow"/>
      </w:pPr>
      <w:r>
        <w:t>Закройте окно настройки.</w:t>
      </w:r>
    </w:p>
    <w:p w14:paraId="3E0072DC" w14:textId="3977980C" w:rsidR="008E44D0" w:rsidRDefault="00AA25BB" w:rsidP="008F1BD7">
      <w:pPr>
        <w:pStyle w:val="SubStepAlpha"/>
      </w:pPr>
      <w:r>
        <w:t xml:space="preserve">Повторите предыдущие шаги для коммутатора S2. </w:t>
      </w:r>
      <w:r w:rsidR="008E44D0">
        <w:t>Запишите состояние указанных ниже интерфейсов.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FA2BD6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t>Интерфейс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>S1 Status</w:t>
            </w:r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>S1 Protocol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>S2 Status</w:t>
            </w:r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>S2 Protocol</w:t>
            </w:r>
          </w:p>
        </w:tc>
      </w:tr>
      <w:tr w:rsidR="008E44D0" w14:paraId="4E71DA1D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3C10DAFA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758D10DC" w14:textId="6DAD81C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CCBFBC" w14:textId="3457E09F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2CE453DC" w14:textId="2A50F20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54500D63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7E61CE35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8C4C7A" w14:textId="0930B50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15ED071" w14:textId="2C9D8511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1D6F5D03" w14:textId="3206A781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36DEFAE1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4454E0E5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0DE222" w14:textId="074493A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A90FF0" w14:textId="6CE114B4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3D53F01" w14:textId="11E42F96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07D2A923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7A023A1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174BB0" w14:textId="427AC7AA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28BF90C1" w14:textId="7B4A99CC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8211294" w14:textId="77FB2D8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</w:tbl>
    <w:p w14:paraId="5D5A4C5C" w14:textId="77777777" w:rsidR="00FA2BD6" w:rsidRDefault="00FA2BD6" w:rsidP="00FA2BD6">
      <w:pPr>
        <w:pStyle w:val="ConfigWindow"/>
      </w:pPr>
      <w:r>
        <w:t>Пустая строка - без дополнительной информации</w:t>
      </w:r>
    </w:p>
    <w:p w14:paraId="4CBAD1F8" w14:textId="00EDE499" w:rsidR="00811797" w:rsidRDefault="001A3AB5" w:rsidP="00A36027">
      <w:pPr>
        <w:pStyle w:val="SubStepAlpha"/>
      </w:pPr>
      <w:r>
        <w:t xml:space="preserve">С ПК, ping S1 и S2. Проверка связи должна быть успешной. </w:t>
      </w:r>
    </w:p>
    <w:p w14:paraId="3D2402AA" w14:textId="534369C5" w:rsidR="001A3AB5" w:rsidRDefault="001A3AB5" w:rsidP="00A36027">
      <w:pPr>
        <w:pStyle w:val="SubStepAlpha"/>
      </w:pPr>
      <w:r>
        <w:t xml:space="preserve">От коммутатора запустите  ping  до </w:t>
      </w:r>
      <w:r w:rsidRPr="00E8323A">
        <w:rPr>
          <w:rStyle w:val="DnT"/>
        </w:rPr>
        <w:t>PC-A</w:t>
      </w:r>
      <w:r>
        <w:t xml:space="preserve"> и </w:t>
      </w:r>
      <w:r w:rsidRPr="00E8323A">
        <w:rPr>
          <w:rStyle w:val="DnT"/>
        </w:rPr>
        <w:t>PC-B</w:t>
      </w:r>
      <w:r>
        <w:t>. Проверка связи должна быть успешной.</w:t>
      </w:r>
    </w:p>
    <w:p w14:paraId="37AF505F" w14:textId="30FBF38A" w:rsidR="008F1BD7" w:rsidRPr="00342AC4" w:rsidRDefault="008F1BD7" w:rsidP="005454AC">
      <w:pPr>
        <w:pStyle w:val="Heading1"/>
      </w:pPr>
      <w:r>
        <w:t>Вопрос для повторения</w:t>
      </w:r>
    </w:p>
    <w:p w14:paraId="5BAB303D" w14:textId="43C8607B" w:rsidR="008E44D0" w:rsidRDefault="00153308" w:rsidP="008E44D0">
      <w:pPr>
        <w:pStyle w:val="BodyTextL25"/>
      </w:pPr>
      <w:r>
        <w:t>Почему одни порты FastEthernet коммутаторов включены, а другие выключены?</w:t>
      </w:r>
    </w:p>
    <w:p w14:paraId="5E02A61F" w14:textId="77777777" w:rsidR="008E44D0" w:rsidRDefault="008E44D0" w:rsidP="008E44D0">
      <w:pPr>
        <w:pStyle w:val="BodyTextL25"/>
      </w:pPr>
      <w:r>
        <w:t>Что может помешать установить связь между компьютерами с помощью команды ping?</w:t>
      </w:r>
    </w:p>
    <w:p w14:paraId="0D02EB9B" w14:textId="51272E3E" w:rsidR="00C162C0" w:rsidRPr="006F35CB" w:rsidRDefault="000A468C" w:rsidP="006F35CB">
      <w:pPr>
        <w:pStyle w:val="ConfigWindow"/>
        <w:rPr>
          <w:rStyle w:val="DevConfigGray"/>
          <w:rFonts w:ascii="Arial" w:hAnsi="Arial"/>
          <w:b w:val="0"/>
          <w:color w:val="8064A2" w:themeColor="accent4"/>
          <w:shd w:val="clear" w:color="auto" w:fill="auto"/>
        </w:rPr>
      </w:pPr>
      <w:r>
        <w:t>Конец документа</w:t>
      </w:r>
    </w:p>
    <w:sectPr w:rsidR="00C162C0" w:rsidRPr="006F35CB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576B" w14:textId="77777777" w:rsidR="007E6D4A" w:rsidRDefault="007E6D4A" w:rsidP="00710659">
      <w:pPr>
        <w:spacing w:after="0" w:line="240" w:lineRule="auto"/>
      </w:pPr>
      <w:r>
        <w:separator/>
      </w:r>
    </w:p>
    <w:p w14:paraId="01AC7AB8" w14:textId="77777777" w:rsidR="007E6D4A" w:rsidRDefault="007E6D4A"/>
  </w:endnote>
  <w:endnote w:type="continuationSeparator" w:id="0">
    <w:p w14:paraId="1CDC1327" w14:textId="77777777" w:rsidR="007E6D4A" w:rsidRDefault="007E6D4A" w:rsidP="00710659">
      <w:pPr>
        <w:spacing w:after="0" w:line="240" w:lineRule="auto"/>
      </w:pPr>
      <w:r>
        <w:continuationSeparator/>
      </w:r>
    </w:p>
    <w:p w14:paraId="41D76F0C" w14:textId="77777777" w:rsidR="007E6D4A" w:rsidRDefault="007E6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4C7B" w14:textId="77777777" w:rsidR="000B7B51" w:rsidRDefault="000B7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CBF1" w14:textId="523F5CC9" w:rsidR="000B7B51" w:rsidRPr="00882B63" w:rsidRDefault="000B7B51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B72FD">
          <w:t>2013 г.</w:t>
        </w:r>
      </w:sdtContent>
    </w:sdt>
    <w:r>
      <w:t xml:space="preserve"> </w:t>
    </w:r>
    <w:r>
      <w:t xml:space="preserve">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B72FD" w:rsidRPr="005B72FD">
      <w:rPr>
        <w:noProof/>
        <w:lang w:val="en-US"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C9" w14:textId="58ACC472" w:rsidR="000B7B51" w:rsidRPr="00882B63" w:rsidRDefault="000B7B51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B72FD">
          <w:t>2013 г.</w:t>
        </w:r>
      </w:sdtContent>
    </w:sdt>
    <w:r>
      <w:t xml:space="preserve"> - </w:t>
    </w:r>
    <w:r w:rsidR="00543D62" w:rsidRPr="00543D62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399D" w14:textId="77777777" w:rsidR="007E6D4A" w:rsidRDefault="007E6D4A" w:rsidP="00710659">
      <w:pPr>
        <w:spacing w:after="0" w:line="240" w:lineRule="auto"/>
      </w:pPr>
      <w:r>
        <w:separator/>
      </w:r>
    </w:p>
    <w:p w14:paraId="720DE7B7" w14:textId="77777777" w:rsidR="007E6D4A" w:rsidRDefault="007E6D4A"/>
  </w:footnote>
  <w:footnote w:type="continuationSeparator" w:id="0">
    <w:p w14:paraId="21BB4D41" w14:textId="77777777" w:rsidR="007E6D4A" w:rsidRDefault="007E6D4A" w:rsidP="00710659">
      <w:pPr>
        <w:spacing w:after="0" w:line="240" w:lineRule="auto"/>
      </w:pPr>
      <w:r>
        <w:continuationSeparator/>
      </w:r>
    </w:p>
    <w:p w14:paraId="298F6BD0" w14:textId="77777777" w:rsidR="007E6D4A" w:rsidRDefault="007E6D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A93C" w14:textId="77777777" w:rsidR="000B7B51" w:rsidRDefault="000B7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320323DA" w:rsidR="000B7B51" w:rsidRDefault="00B8006A" w:rsidP="008402F2">
        <w:pPr>
          <w:pStyle w:val="PageHead"/>
        </w:pPr>
        <w:r>
          <w:t>Packet Tracer - Базовая конфигурация коммутатора и оконечного устройства-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6A4" w14:textId="77777777" w:rsidR="000B7B51" w:rsidRDefault="000B7B51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540503"/>
    <w:multiLevelType w:val="hybridMultilevel"/>
    <w:tmpl w:val="D29AD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4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0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7B51"/>
    <w:rsid w:val="000B7DE5"/>
    <w:rsid w:val="000C2118"/>
    <w:rsid w:val="000C4315"/>
    <w:rsid w:val="000C6425"/>
    <w:rsid w:val="000C69D0"/>
    <w:rsid w:val="000C6E6E"/>
    <w:rsid w:val="000C74B0"/>
    <w:rsid w:val="000C7B7D"/>
    <w:rsid w:val="000D13D7"/>
    <w:rsid w:val="000D55B4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07EE6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66B8A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B48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44CE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CFB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2372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57B52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4657"/>
    <w:rsid w:val="004D682B"/>
    <w:rsid w:val="004E6152"/>
    <w:rsid w:val="004F344A"/>
    <w:rsid w:val="004F3883"/>
    <w:rsid w:val="004F4EC3"/>
    <w:rsid w:val="005000DE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6ABA"/>
    <w:rsid w:val="00536277"/>
    <w:rsid w:val="00536F43"/>
    <w:rsid w:val="00543D62"/>
    <w:rsid w:val="005454AC"/>
    <w:rsid w:val="005510BA"/>
    <w:rsid w:val="005538C8"/>
    <w:rsid w:val="00554B4E"/>
    <w:rsid w:val="00555905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529E"/>
    <w:rsid w:val="00596998"/>
    <w:rsid w:val="0059790F"/>
    <w:rsid w:val="005A6E62"/>
    <w:rsid w:val="005B02E6"/>
    <w:rsid w:val="005B2FB3"/>
    <w:rsid w:val="005B72FD"/>
    <w:rsid w:val="005C76F6"/>
    <w:rsid w:val="005C7B0C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996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5CB"/>
    <w:rsid w:val="006F4F76"/>
    <w:rsid w:val="00705FEC"/>
    <w:rsid w:val="00710659"/>
    <w:rsid w:val="0071147A"/>
    <w:rsid w:val="0071185D"/>
    <w:rsid w:val="007133A1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8CC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6F14"/>
    <w:rsid w:val="007C7164"/>
    <w:rsid w:val="007C7413"/>
    <w:rsid w:val="007D1984"/>
    <w:rsid w:val="007D2AFE"/>
    <w:rsid w:val="007E3264"/>
    <w:rsid w:val="007E3FEA"/>
    <w:rsid w:val="007E6402"/>
    <w:rsid w:val="007E6D4A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1E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798"/>
    <w:rsid w:val="00925452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67401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1FBD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27776"/>
    <w:rsid w:val="00A27807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1E4F"/>
    <w:rsid w:val="00A96172"/>
    <w:rsid w:val="00A96D52"/>
    <w:rsid w:val="00A97C5F"/>
    <w:rsid w:val="00AA25BB"/>
    <w:rsid w:val="00AB0D6A"/>
    <w:rsid w:val="00AB1F0E"/>
    <w:rsid w:val="00AB2561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097"/>
    <w:rsid w:val="00AF7ACC"/>
    <w:rsid w:val="00B00914"/>
    <w:rsid w:val="00B028AD"/>
    <w:rsid w:val="00B02A8E"/>
    <w:rsid w:val="00B04435"/>
    <w:rsid w:val="00B052EE"/>
    <w:rsid w:val="00B1081F"/>
    <w:rsid w:val="00B10993"/>
    <w:rsid w:val="00B2496B"/>
    <w:rsid w:val="00B27499"/>
    <w:rsid w:val="00B3010D"/>
    <w:rsid w:val="00B32198"/>
    <w:rsid w:val="00B35151"/>
    <w:rsid w:val="00B4057F"/>
    <w:rsid w:val="00B433F2"/>
    <w:rsid w:val="00B458E8"/>
    <w:rsid w:val="00B5397B"/>
    <w:rsid w:val="00B53EE9"/>
    <w:rsid w:val="00B602FB"/>
    <w:rsid w:val="00B6183E"/>
    <w:rsid w:val="00B62809"/>
    <w:rsid w:val="00B72F2A"/>
    <w:rsid w:val="00B74716"/>
    <w:rsid w:val="00B7675A"/>
    <w:rsid w:val="00B8006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3D9B"/>
    <w:rsid w:val="00BC5BEF"/>
    <w:rsid w:val="00BC7423"/>
    <w:rsid w:val="00BC7CAC"/>
    <w:rsid w:val="00BD0D52"/>
    <w:rsid w:val="00BD6D76"/>
    <w:rsid w:val="00BE119E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DC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309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5C5C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DDE"/>
    <w:rsid w:val="00DF1B58"/>
    <w:rsid w:val="00E009DA"/>
    <w:rsid w:val="00E034B8"/>
    <w:rsid w:val="00E037D9"/>
    <w:rsid w:val="00E04927"/>
    <w:rsid w:val="00E061BC"/>
    <w:rsid w:val="00E11A48"/>
    <w:rsid w:val="00E12CA6"/>
    <w:rsid w:val="00E130EB"/>
    <w:rsid w:val="00E14EE7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23A"/>
    <w:rsid w:val="00E859E3"/>
    <w:rsid w:val="00E87D18"/>
    <w:rsid w:val="00E87D62"/>
    <w:rsid w:val="00E94AC1"/>
    <w:rsid w:val="00E97333"/>
    <w:rsid w:val="00EA486E"/>
    <w:rsid w:val="00EA4FA3"/>
    <w:rsid w:val="00EB001B"/>
    <w:rsid w:val="00EB3082"/>
    <w:rsid w:val="00EB358A"/>
    <w:rsid w:val="00EB6C33"/>
    <w:rsid w:val="00EC6F62"/>
    <w:rsid w:val="00ED2EA2"/>
    <w:rsid w:val="00ED6019"/>
    <w:rsid w:val="00ED7830"/>
    <w:rsid w:val="00EE2BFF"/>
    <w:rsid w:val="00EE3909"/>
    <w:rsid w:val="00EF2108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0DD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250A"/>
    <w:rsid w:val="00FA2BD6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8323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8323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8323A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8323A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8323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323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323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323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323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323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323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8323A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8323A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323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8323A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323A"/>
    <w:pPr>
      <w:ind w:left="720"/>
    </w:pPr>
  </w:style>
  <w:style w:type="paragraph" w:styleId="Header">
    <w:name w:val="header"/>
    <w:basedOn w:val="Normal"/>
    <w:link w:val="HeaderChar"/>
    <w:unhideWhenUsed/>
    <w:rsid w:val="00E8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323A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323A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323A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323A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323A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8323A"/>
  </w:style>
  <w:style w:type="table" w:styleId="TableGrid">
    <w:name w:val="Table Grid"/>
    <w:basedOn w:val="TableNormal"/>
    <w:uiPriority w:val="59"/>
    <w:rsid w:val="00E83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8323A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8323A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8323A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E8323A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8323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8323A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E8323A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E8323A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8323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8323A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8323A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8323A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323A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8323A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8323A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8323A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E8323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323A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8323A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8323A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8323A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E8323A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E8323A"/>
    <w:rPr>
      <w:color w:val="EE0000"/>
    </w:rPr>
  </w:style>
  <w:style w:type="paragraph" w:customStyle="1" w:styleId="BodyTextL25Bold">
    <w:name w:val="Body Text L25 Bold"/>
    <w:basedOn w:val="BodyTextL25"/>
    <w:qFormat/>
    <w:rsid w:val="00E8323A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323A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832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83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32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23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323A"/>
    <w:rPr>
      <w:b/>
      <w:bCs/>
    </w:rPr>
  </w:style>
  <w:style w:type="paragraph" w:customStyle="1" w:styleId="ReflectionQ">
    <w:name w:val="Reflection Q"/>
    <w:basedOn w:val="BodyTextL25"/>
    <w:qFormat/>
    <w:rsid w:val="00E8323A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E8323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E8323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8323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8323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8323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8323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8323A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8323A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8323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323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8323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8323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8323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8323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8323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8323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8323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8323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8323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832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8323A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8323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8323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8323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8323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8323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8323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8323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8323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8323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8323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8323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8323A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8323A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8323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8323A"/>
    <w:rPr>
      <w:b/>
    </w:rPr>
  </w:style>
  <w:style w:type="character" w:customStyle="1" w:styleId="CMDRedChar">
    <w:name w:val="CMD Red Char"/>
    <w:basedOn w:val="CMDChar"/>
    <w:link w:val="CMDRed"/>
    <w:rsid w:val="00E8323A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E8323A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8323A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8323A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E8323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E8323A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E8323A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DefaultParagraphFont"/>
    <w:link w:val="CMD"/>
    <w:rsid w:val="00E8323A"/>
    <w:rPr>
      <w:rFonts w:ascii="Courier New" w:hAnsi="Courier New"/>
      <w:szCs w:val="22"/>
    </w:rPr>
  </w:style>
  <w:style w:type="character" w:customStyle="1" w:styleId="Heading1Gray">
    <w:name w:val="Heading 1 Gray"/>
    <w:basedOn w:val="Heading1Char"/>
    <w:uiPriority w:val="1"/>
    <w:qFormat/>
    <w:rsid w:val="00E8323A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DefaultParagraphFont"/>
    <w:link w:val="BodyTextL25"/>
    <w:rsid w:val="00E8323A"/>
    <w:rPr>
      <w:szCs w:val="22"/>
    </w:rPr>
  </w:style>
  <w:style w:type="character" w:customStyle="1" w:styleId="CMDOutputChar">
    <w:name w:val="CMD Output Char"/>
    <w:basedOn w:val="BodyTextL25Char"/>
    <w:link w:val="CMDOutput"/>
    <w:rsid w:val="00E8323A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8323A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8323A"/>
  </w:style>
  <w:style w:type="paragraph" w:customStyle="1" w:styleId="TableAnswer">
    <w:name w:val="Table Answer"/>
    <w:basedOn w:val="TableText"/>
    <w:qFormat/>
    <w:rsid w:val="00E8323A"/>
  </w:style>
  <w:style w:type="character" w:customStyle="1" w:styleId="Heading2Gray">
    <w:name w:val="Heading 2 Gray"/>
    <w:basedOn w:val="Heading2Char"/>
    <w:uiPriority w:val="1"/>
    <w:qFormat/>
    <w:rsid w:val="00E8323A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8323A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8323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8323A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8323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8323A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8323A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8323A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FA2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DefaultParagraphFont"/>
    <w:uiPriority w:val="1"/>
    <w:qFormat/>
    <w:rsid w:val="00E8323A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18626F"/>
    <w:rsid w:val="001974D1"/>
    <w:rsid w:val="003457B6"/>
    <w:rsid w:val="00355E8F"/>
    <w:rsid w:val="00521D4A"/>
    <w:rsid w:val="00546D41"/>
    <w:rsid w:val="005E036C"/>
    <w:rsid w:val="0060433D"/>
    <w:rsid w:val="00705AAB"/>
    <w:rsid w:val="00707377"/>
    <w:rsid w:val="007F1BF6"/>
    <w:rsid w:val="007F5D52"/>
    <w:rsid w:val="00807F30"/>
    <w:rsid w:val="00991B4E"/>
    <w:rsid w:val="009A36EC"/>
    <w:rsid w:val="009A3B29"/>
    <w:rsid w:val="009A40B5"/>
    <w:rsid w:val="00A06214"/>
    <w:rsid w:val="00A81F87"/>
    <w:rsid w:val="00B07929"/>
    <w:rsid w:val="00C146AD"/>
    <w:rsid w:val="00C77F7C"/>
    <w:rsid w:val="00CB1E4E"/>
    <w:rsid w:val="00CB2C88"/>
    <w:rsid w:val="00CC1C9D"/>
    <w:rsid w:val="00D003BA"/>
    <w:rsid w:val="00D34960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3B554-CEFE-454F-8345-46E0039DD2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7400DE-230B-4526-A09B-55147B568C0A}"/>
</file>

<file path=customXml/itemProps3.xml><?xml version="1.0" encoding="utf-8"?>
<ds:datastoreItem xmlns:ds="http://schemas.openxmlformats.org/officeDocument/2006/customXml" ds:itemID="{DAE8BCAD-2093-451D-9F83-9631F7818D25}"/>
</file>

<file path=customXml/itemProps4.xml><?xml version="1.0" encoding="utf-8"?>
<ds:datastoreItem xmlns:ds="http://schemas.openxmlformats.org/officeDocument/2006/customXml" ds:itemID="{60D087A6-FA2D-4CC0-AC32-D68C7652918D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87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 - Physical Mode</vt:lpstr>
    </vt:vector>
  </TitlesOfParts>
  <Company>Cisco Systems, Inc.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Базовая конфигурация коммутатора и оконечного устройства- режим симуляции физического оборудования</dc:title>
  <dc:creator>SP</dc:creator>
  <dc:description>2013 г.</dc:description>
  <cp:lastModifiedBy>Jeff</cp:lastModifiedBy>
  <cp:revision>13</cp:revision>
  <cp:lastPrinted>2020-11-18T18:45:00Z</cp:lastPrinted>
  <dcterms:created xsi:type="dcterms:W3CDTF">2020-11-18T17:35:00Z</dcterms:created>
  <dcterms:modified xsi:type="dcterms:W3CDTF">2021-05-03T21:53:00Z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