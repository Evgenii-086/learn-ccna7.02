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8DF" w:rsidRDefault="00503F45" w:rsidP="00884654">
      <w:pPr>
        <w:pStyle w:val="afd"/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CB870D2FF4C54E709930C0BB0A492C0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AF5885">
            <w:t xml:space="preserve">Packet Tracer - интерпретация выходных данных команды </w:t>
          </w:r>
          <w:proofErr w:type="spellStart"/>
          <w:r w:rsidR="00AF5885">
            <w:t>show</w:t>
          </w:r>
          <w:proofErr w:type="spellEnd"/>
        </w:sdtContent>
      </w:sdt>
    </w:p>
    <w:p w:rsidR="00884654" w:rsidRDefault="00884654" w:rsidP="00884654">
      <w:pPr>
        <w:pStyle w:val="BodyTextL25"/>
      </w:pPr>
    </w:p>
    <w:p w:rsidR="00884654" w:rsidRPr="00884654" w:rsidRDefault="00884654" w:rsidP="00884654">
      <w:pPr>
        <w:pStyle w:val="BodyTextL25"/>
      </w:pPr>
    </w:p>
    <w:p w:rsidR="00F86CD0" w:rsidRPr="00BB73FF" w:rsidRDefault="00F86CD0" w:rsidP="008260CB">
      <w:pPr>
        <w:pStyle w:val="1"/>
      </w:pPr>
      <w:r>
        <w:t>Задачи</w:t>
      </w:r>
    </w:p>
    <w:p w:rsidR="00F86CD0" w:rsidRPr="004C0909" w:rsidRDefault="00F86CD0" w:rsidP="00F86CD0">
      <w:pPr>
        <w:pStyle w:val="BodyTextL25Bold"/>
      </w:pPr>
      <w:r>
        <w:t>Часть 1. Анализ выходных данных команды show</w:t>
      </w:r>
    </w:p>
    <w:p w:rsidR="00F86CD0" w:rsidRPr="00913085" w:rsidRDefault="00F86CD0" w:rsidP="00F86CD0">
      <w:pPr>
        <w:pStyle w:val="BodyTextL25Bold"/>
      </w:pPr>
      <w:r>
        <w:t>Часть 2. Вопросы для повторения</w:t>
      </w:r>
    </w:p>
    <w:p w:rsidR="00F86CD0" w:rsidRPr="00C07FD9" w:rsidRDefault="00F86CD0" w:rsidP="00CC3664">
      <w:pPr>
        <w:pStyle w:val="1"/>
      </w:pPr>
      <w:r>
        <w:t>Общие сведения</w:t>
      </w:r>
    </w:p>
    <w:p w:rsidR="00F86CD0" w:rsidRPr="008C2EE6" w:rsidRDefault="00F86CD0" w:rsidP="00F86CD0">
      <w:pPr>
        <w:pStyle w:val="BodyTextL25"/>
        <w:rPr>
          <w:rStyle w:val="AnswerGray"/>
        </w:rPr>
      </w:pPr>
      <w:r>
        <w:t xml:space="preserve">Это упражнение предназначено для закрепления знаний о командах </w:t>
      </w:r>
      <w:r w:rsidRPr="00745B54">
        <w:rPr>
          <w:b/>
        </w:rPr>
        <w:t>show</w:t>
      </w:r>
      <w:r>
        <w:t xml:space="preserve"> маршрутизатора. Вам не нужно будет выполнять настройку, вы просто изучите выходные данные отдельных команд </w:t>
      </w:r>
      <w:r w:rsidRPr="00745B54">
        <w:rPr>
          <w:b/>
        </w:rPr>
        <w:t>show</w:t>
      </w:r>
      <w:r>
        <w:t>. Это задание не выполняет автоматическую оценку.</w:t>
      </w:r>
    </w:p>
    <w:p w:rsidR="00F86CD0" w:rsidRDefault="00F86CD0" w:rsidP="00F86CD0">
      <w:pPr>
        <w:pStyle w:val="2"/>
        <w:numPr>
          <w:ilvl w:val="0"/>
          <w:numId w:val="0"/>
        </w:numPr>
        <w:tabs>
          <w:tab w:val="num" w:pos="1080"/>
        </w:tabs>
        <w:ind w:left="1080" w:hanging="1080"/>
      </w:pPr>
      <w:r>
        <w:t>Инструкции</w:t>
      </w:r>
    </w:p>
    <w:p w:rsidR="00F86CD0" w:rsidRDefault="00F86CD0" w:rsidP="00F86CD0">
      <w:pPr>
        <w:pStyle w:val="2"/>
      </w:pPr>
      <w:r>
        <w:t>Анализ выходных данных команды show</w:t>
      </w:r>
    </w:p>
    <w:p w:rsidR="00F86CD0" w:rsidRDefault="00A43206" w:rsidP="00A43206">
      <w:pPr>
        <w:pStyle w:val="SubStepAlpha"/>
      </w:pPr>
      <w:r>
        <w:t xml:space="preserve">Щелкните </w:t>
      </w:r>
      <w:r w:rsidR="00F86CD0" w:rsidRPr="00436686">
        <w:rPr>
          <w:b/>
        </w:rPr>
        <w:t>ISP PC</w:t>
      </w:r>
      <w:r>
        <w:t xml:space="preserve"> (ПК интернет-провайдера), откройте вкладку </w:t>
      </w:r>
      <w:r w:rsidR="00F86CD0">
        <w:rPr>
          <w:b/>
        </w:rPr>
        <w:t>Desktop</w:t>
      </w:r>
      <w:r>
        <w:t xml:space="preserve"> (Рабочий стол) и выберите </w:t>
      </w:r>
      <w:r w:rsidR="00F86CD0" w:rsidRPr="00745B54">
        <w:rPr>
          <w:b/>
        </w:rPr>
        <w:t>Terminal</w:t>
      </w:r>
      <w:r>
        <w:t xml:space="preserve"> (Терминал).</w:t>
      </w:r>
    </w:p>
    <w:p w:rsidR="00A43206" w:rsidRDefault="00A43206" w:rsidP="00A43206">
      <w:pPr>
        <w:pStyle w:val="ConfigWindow"/>
      </w:pPr>
      <w:r>
        <w:t>Откройте окно конфигурации</w:t>
      </w:r>
    </w:p>
    <w:p w:rsidR="00F86CD0" w:rsidRDefault="00F86CD0" w:rsidP="00CC3664">
      <w:pPr>
        <w:pStyle w:val="SubStepAlpha"/>
        <w:spacing w:before="0"/>
      </w:pPr>
      <w:r>
        <w:t>Войдите в привилегированный режим EXEC.</w:t>
      </w:r>
    </w:p>
    <w:p w:rsidR="00F86CD0" w:rsidRDefault="00F86CD0" w:rsidP="00A43206">
      <w:pPr>
        <w:pStyle w:val="SubStepAlpha"/>
      </w:pPr>
      <w:r>
        <w:t xml:space="preserve">Используйте следующие команды </w:t>
      </w:r>
      <w:r w:rsidRPr="00745B54">
        <w:rPr>
          <w:b/>
        </w:rPr>
        <w:t>show</w:t>
      </w:r>
      <w:r>
        <w:t>, чтобы ответить на вопросы для закрепления из части 2:</w:t>
      </w:r>
    </w:p>
    <w:p w:rsidR="00F86CD0" w:rsidRPr="00135066" w:rsidRDefault="00F86CD0" w:rsidP="00F86CD0">
      <w:pPr>
        <w:pStyle w:val="BodyTextL50"/>
      </w:pPr>
      <w:r>
        <w:t xml:space="preserve">Примечание. Если команда приостанавливается с помощью -—More—prompt, убедитесь, что нажат пробел, пока не  появится запрос ISPRouter#, чтобы получить все выходные данные команды. </w:t>
      </w:r>
    </w:p>
    <w:p w:rsidR="00F86CD0" w:rsidRPr="00884654" w:rsidRDefault="00F86CD0" w:rsidP="00F86CD0">
      <w:pPr>
        <w:pStyle w:val="CMD"/>
        <w:rPr>
          <w:lang w:val="en-US"/>
        </w:rPr>
      </w:pPr>
      <w:r w:rsidRPr="00884654">
        <w:rPr>
          <w:lang w:val="en-US"/>
        </w:rPr>
        <w:t xml:space="preserve">show </w:t>
      </w:r>
      <w:proofErr w:type="spellStart"/>
      <w:r w:rsidRPr="00884654">
        <w:rPr>
          <w:lang w:val="en-US"/>
        </w:rPr>
        <w:t>arp</w:t>
      </w:r>
      <w:proofErr w:type="spellEnd"/>
    </w:p>
    <w:p w:rsidR="00F86CD0" w:rsidRPr="00884654" w:rsidRDefault="00F86CD0" w:rsidP="00F86CD0">
      <w:pPr>
        <w:pStyle w:val="CMD"/>
        <w:rPr>
          <w:lang w:val="en-US"/>
        </w:rPr>
      </w:pPr>
      <w:r w:rsidRPr="00884654">
        <w:rPr>
          <w:lang w:val="en-US"/>
        </w:rPr>
        <w:t>show flash:</w:t>
      </w:r>
    </w:p>
    <w:p w:rsidR="00F86CD0" w:rsidRPr="00884654" w:rsidRDefault="00F86CD0" w:rsidP="00F86CD0">
      <w:pPr>
        <w:pStyle w:val="CMD"/>
        <w:rPr>
          <w:lang w:val="en-US"/>
        </w:rPr>
      </w:pPr>
      <w:r w:rsidRPr="00884654">
        <w:rPr>
          <w:lang w:val="en-US"/>
        </w:rPr>
        <w:t xml:space="preserve">show </w:t>
      </w:r>
      <w:proofErr w:type="spellStart"/>
      <w:r w:rsidRPr="00884654">
        <w:rPr>
          <w:lang w:val="en-US"/>
        </w:rPr>
        <w:t>ip</w:t>
      </w:r>
      <w:proofErr w:type="spellEnd"/>
      <w:r w:rsidRPr="00884654">
        <w:rPr>
          <w:lang w:val="en-US"/>
        </w:rPr>
        <w:t xml:space="preserve"> route</w:t>
      </w:r>
    </w:p>
    <w:p w:rsidR="00F86CD0" w:rsidRPr="00884654" w:rsidRDefault="00F86CD0" w:rsidP="00F86CD0">
      <w:pPr>
        <w:pStyle w:val="CMD"/>
        <w:rPr>
          <w:lang w:val="en-US"/>
        </w:rPr>
      </w:pPr>
      <w:r w:rsidRPr="00884654">
        <w:rPr>
          <w:lang w:val="en-US"/>
        </w:rPr>
        <w:t>show interfaces</w:t>
      </w:r>
    </w:p>
    <w:p w:rsidR="00F86CD0" w:rsidRPr="00884654" w:rsidRDefault="00F86CD0" w:rsidP="00F86CD0">
      <w:pPr>
        <w:pStyle w:val="CMD"/>
        <w:rPr>
          <w:lang w:val="en-US"/>
        </w:rPr>
      </w:pPr>
      <w:r w:rsidRPr="00884654">
        <w:rPr>
          <w:lang w:val="en-US"/>
        </w:rPr>
        <w:t xml:space="preserve">show </w:t>
      </w:r>
      <w:proofErr w:type="spellStart"/>
      <w:r w:rsidRPr="00884654">
        <w:rPr>
          <w:lang w:val="en-US"/>
        </w:rPr>
        <w:t>ip</w:t>
      </w:r>
      <w:proofErr w:type="spellEnd"/>
      <w:r w:rsidRPr="00884654">
        <w:rPr>
          <w:lang w:val="en-US"/>
        </w:rPr>
        <w:t xml:space="preserve"> interface brief</w:t>
      </w:r>
    </w:p>
    <w:p w:rsidR="00F86CD0" w:rsidRPr="00884654" w:rsidRDefault="00F86CD0" w:rsidP="00F86CD0">
      <w:pPr>
        <w:pStyle w:val="CMD"/>
        <w:rPr>
          <w:lang w:val="en-US"/>
        </w:rPr>
      </w:pPr>
      <w:r w:rsidRPr="00884654">
        <w:rPr>
          <w:lang w:val="en-US"/>
        </w:rPr>
        <w:t>show protocols</w:t>
      </w:r>
    </w:p>
    <w:p w:rsidR="00F86CD0" w:rsidRPr="00884654" w:rsidRDefault="00F86CD0" w:rsidP="00F86CD0">
      <w:pPr>
        <w:pStyle w:val="CMD"/>
        <w:rPr>
          <w:lang w:val="en-US"/>
        </w:rPr>
      </w:pPr>
      <w:r w:rsidRPr="00884654">
        <w:rPr>
          <w:lang w:val="en-US"/>
        </w:rPr>
        <w:t>show users</w:t>
      </w:r>
    </w:p>
    <w:p w:rsidR="00F86CD0" w:rsidRPr="00884654" w:rsidRDefault="00F86CD0" w:rsidP="00F86CD0">
      <w:pPr>
        <w:pStyle w:val="CMD"/>
        <w:rPr>
          <w:lang w:val="en-US"/>
        </w:rPr>
      </w:pPr>
      <w:r w:rsidRPr="00884654">
        <w:rPr>
          <w:lang w:val="en-US"/>
        </w:rPr>
        <w:t>show version</w:t>
      </w:r>
    </w:p>
    <w:p w:rsidR="00A43206" w:rsidRPr="000D4138" w:rsidRDefault="00A43206" w:rsidP="00A43206">
      <w:pPr>
        <w:pStyle w:val="ConfigWindow"/>
      </w:pPr>
      <w:r>
        <w:t>Закройте окно настройки.</w:t>
      </w:r>
    </w:p>
    <w:p w:rsidR="00F86CD0" w:rsidRDefault="00F86CD0" w:rsidP="007E7DB7">
      <w:pPr>
        <w:pStyle w:val="2"/>
      </w:pPr>
      <w:r>
        <w:t>Вопросы для повторения</w:t>
      </w:r>
    </w:p>
    <w:p w:rsidR="00A43206" w:rsidRDefault="00F86CD0" w:rsidP="00A43206">
      <w:pPr>
        <w:pStyle w:val="ReflectionQ"/>
      </w:pPr>
      <w:r>
        <w:t>Какие команды можно использовать для определения IP-адреса и сетевого префикса интерфейсов?</w:t>
      </w:r>
    </w:p>
    <w:p w:rsidR="00A43206" w:rsidRDefault="00A43206" w:rsidP="00A43206">
      <w:pPr>
        <w:pStyle w:val="AnswerLineL25"/>
      </w:pPr>
      <w:r>
        <w:t>Введите ваш ответ здесь.</w:t>
      </w:r>
    </w:p>
    <w:p w:rsidR="00A43206" w:rsidRDefault="00F86CD0" w:rsidP="00A43206">
      <w:pPr>
        <w:pStyle w:val="ReflectionQ"/>
      </w:pPr>
      <w:r>
        <w:t>Какие команды выводят сведения об IP-адресе и назначении интерфейса, но не выводят сведений о префиксе сети?</w:t>
      </w:r>
    </w:p>
    <w:p w:rsidR="00A43206" w:rsidRDefault="00A43206" w:rsidP="00A43206">
      <w:pPr>
        <w:pStyle w:val="AnswerLineL25"/>
      </w:pPr>
      <w:r>
        <w:t>Введите ваш ответ здесь.</w:t>
      </w:r>
    </w:p>
    <w:p w:rsidR="00A43206" w:rsidRDefault="00F86CD0" w:rsidP="00A43206">
      <w:pPr>
        <w:pStyle w:val="ReflectionQ"/>
      </w:pPr>
      <w:r>
        <w:t>Какие команды вы используете, чтобы определить, работает ли интерфейс?</w:t>
      </w:r>
    </w:p>
    <w:p w:rsidR="00A43206" w:rsidRPr="00884654" w:rsidRDefault="00A43206" w:rsidP="00A43206">
      <w:pPr>
        <w:pStyle w:val="AnswerLineL25"/>
        <w:rPr>
          <w:lang w:val="en-US"/>
        </w:rPr>
      </w:pPr>
      <w:r>
        <w:t>Введите</w:t>
      </w:r>
      <w:r w:rsidRPr="00884654">
        <w:rPr>
          <w:lang w:val="en-US"/>
        </w:rPr>
        <w:t xml:space="preserve"> </w:t>
      </w:r>
      <w:r>
        <w:t>ваш</w:t>
      </w:r>
      <w:r w:rsidRPr="00884654">
        <w:rPr>
          <w:lang w:val="en-US"/>
        </w:rPr>
        <w:t xml:space="preserve"> </w:t>
      </w:r>
      <w:r>
        <w:t>ответ</w:t>
      </w:r>
      <w:r w:rsidRPr="00884654">
        <w:rPr>
          <w:lang w:val="en-US"/>
        </w:rPr>
        <w:t xml:space="preserve"> </w:t>
      </w:r>
      <w:r>
        <w:t>здесь</w:t>
      </w:r>
      <w:r w:rsidRPr="00884654">
        <w:rPr>
          <w:lang w:val="en-US"/>
        </w:rPr>
        <w:t>.</w:t>
      </w:r>
    </w:p>
    <w:p w:rsidR="00A43206" w:rsidRDefault="00F86CD0" w:rsidP="00A43206">
      <w:pPr>
        <w:pStyle w:val="ReflectionQ"/>
      </w:pPr>
      <w:r>
        <w:lastRenderedPageBreak/>
        <w:t>Необходимо определить версию IOS, которая выполняется на маршрутизаторе. Какая команда даст вам эту информацию?</w:t>
      </w:r>
    </w:p>
    <w:p w:rsidR="00A43206" w:rsidRDefault="00A43206" w:rsidP="00A43206">
      <w:pPr>
        <w:pStyle w:val="AnswerLineL25"/>
      </w:pPr>
      <w:r>
        <w:t>Введите ваш ответ здесь.</w:t>
      </w:r>
    </w:p>
    <w:p w:rsidR="00A43206" w:rsidRDefault="00F86CD0" w:rsidP="00A43206">
      <w:pPr>
        <w:pStyle w:val="ReflectionQ"/>
      </w:pPr>
      <w:r>
        <w:t>Какие команды выводят сведения об адресах интерфейсов маршрутизатора?</w:t>
      </w:r>
    </w:p>
    <w:p w:rsidR="00A43206" w:rsidRPr="00884654" w:rsidRDefault="00A43206" w:rsidP="00A43206">
      <w:pPr>
        <w:pStyle w:val="AnswerLineL25"/>
        <w:rPr>
          <w:lang w:val="en-US"/>
        </w:rPr>
      </w:pPr>
      <w:r>
        <w:t>Введите</w:t>
      </w:r>
      <w:r w:rsidRPr="00884654">
        <w:rPr>
          <w:lang w:val="en-US"/>
        </w:rPr>
        <w:t xml:space="preserve"> </w:t>
      </w:r>
      <w:r>
        <w:t>ваш</w:t>
      </w:r>
      <w:r w:rsidRPr="00884654">
        <w:rPr>
          <w:lang w:val="en-US"/>
        </w:rPr>
        <w:t xml:space="preserve"> </w:t>
      </w:r>
      <w:r>
        <w:t>ответ</w:t>
      </w:r>
      <w:r w:rsidRPr="00884654">
        <w:rPr>
          <w:lang w:val="en-US"/>
        </w:rPr>
        <w:t xml:space="preserve"> </w:t>
      </w:r>
      <w:r>
        <w:t>здесь</w:t>
      </w:r>
      <w:r w:rsidRPr="00884654">
        <w:rPr>
          <w:lang w:val="en-US"/>
        </w:rPr>
        <w:t>.</w:t>
      </w:r>
    </w:p>
    <w:p w:rsidR="00A43206" w:rsidRDefault="00F86CD0" w:rsidP="00A43206">
      <w:pPr>
        <w:pStyle w:val="ReflectionQ"/>
      </w:pPr>
      <w:r>
        <w:t>Вы рассматриваете обновление IOS и должны определить, может ли флэш-память маршрутизатора содержать новое IOS. Какие команды выводят сведения об объеме доступной флеш-памяти?</w:t>
      </w:r>
    </w:p>
    <w:p w:rsidR="00A43206" w:rsidRDefault="00F86CD0" w:rsidP="00A43206">
      <w:pPr>
        <w:pStyle w:val="ReflectionQ"/>
      </w:pPr>
      <w:r>
        <w:t>Необходимо настроить конфигурацию маршрутизатора, но вы подозреваете, что коллега может также работать с маршрутизатором из другого местоположения. Какие команды выводят сведения о линиях, используемых для настройки или мониторинга устройства?</w:t>
      </w:r>
    </w:p>
    <w:p w:rsidR="00A43206" w:rsidRDefault="00A43206" w:rsidP="00A43206">
      <w:pPr>
        <w:pStyle w:val="AnswerLineL25"/>
      </w:pPr>
      <w:r>
        <w:t>Введите ваш ответ здесь.</w:t>
      </w:r>
    </w:p>
    <w:p w:rsidR="00A43206" w:rsidRDefault="00F86CD0" w:rsidP="00A43206">
      <w:pPr>
        <w:pStyle w:val="ReflectionQ"/>
      </w:pPr>
      <w:r>
        <w:t>Вам было предложено проверить производительность интерфейса устройства. Какие команды выводят статистику по трафику интерфейсов маршрутизатора?</w:t>
      </w:r>
    </w:p>
    <w:p w:rsidR="00A43206" w:rsidRDefault="00A43206" w:rsidP="00A43206">
      <w:pPr>
        <w:pStyle w:val="BodyTextL25"/>
      </w:pPr>
      <w:r>
        <w:t>Введите ваш ответ здесь.</w:t>
      </w:r>
    </w:p>
    <w:p w:rsidR="00A43206" w:rsidRDefault="00F86CD0" w:rsidP="00A43206">
      <w:pPr>
        <w:pStyle w:val="ReflectionQ"/>
      </w:pPr>
      <w:r>
        <w:t>Клиенты жалуются на то, что они не могут достичь сервера, который они используют для хранения файлов. Вы подозреваете, что сеть может стать недоступной из-за недавнего обновления. Какие команды выводят сведения о путях, доступных для сетевого трафика?</w:t>
      </w:r>
    </w:p>
    <w:p w:rsidR="00A43206" w:rsidRDefault="00A43206" w:rsidP="00A43206">
      <w:pPr>
        <w:pStyle w:val="AnswerLineL25"/>
      </w:pPr>
      <w:r>
        <w:t>Введите ваш ответ здесь.</w:t>
      </w:r>
    </w:p>
    <w:p w:rsidR="00A43206" w:rsidRDefault="00F86CD0" w:rsidP="00A43206">
      <w:pPr>
        <w:pStyle w:val="ReflectionQ"/>
      </w:pPr>
      <w:r>
        <w:t>Какие интерфейсы в данный момент активны на маршрутизаторе?</w:t>
      </w:r>
    </w:p>
    <w:p w:rsidR="00F86CD0" w:rsidRDefault="00F86CD0" w:rsidP="00F86CD0">
      <w:pPr>
        <w:pStyle w:val="ConfigWindow"/>
      </w:pPr>
      <w:bookmarkStart w:id="0" w:name="_GoBack"/>
      <w:bookmarkEnd w:id="0"/>
      <w:r>
        <w:t>Конец документа</w:t>
      </w:r>
    </w:p>
    <w:sectPr w:rsidR="00F86CD0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F45" w:rsidRDefault="00503F45" w:rsidP="00710659">
      <w:pPr>
        <w:spacing w:after="0" w:line="240" w:lineRule="auto"/>
      </w:pPr>
      <w:r>
        <w:separator/>
      </w:r>
    </w:p>
    <w:p w:rsidR="00503F45" w:rsidRDefault="00503F45"/>
  </w:endnote>
  <w:endnote w:type="continuationSeparator" w:id="0">
    <w:p w:rsidR="00503F45" w:rsidRDefault="00503F45" w:rsidP="00710659">
      <w:pPr>
        <w:spacing w:after="0" w:line="240" w:lineRule="auto"/>
      </w:pPr>
      <w:r>
        <w:continuationSeparator/>
      </w:r>
    </w:p>
    <w:p w:rsidR="00503F45" w:rsidRDefault="00503F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84654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884654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260CB"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260CB">
      <w:rPr>
        <w:b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84654">
          <w:t>2013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884654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260CB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260CB">
      <w:rPr>
        <w:b/>
        <w:szCs w:val="16"/>
      </w:rPr>
      <w:t>2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F45" w:rsidRDefault="00503F45" w:rsidP="00710659">
      <w:pPr>
        <w:spacing w:after="0" w:line="240" w:lineRule="auto"/>
      </w:pPr>
      <w:r>
        <w:separator/>
      </w:r>
    </w:p>
    <w:p w:rsidR="00503F45" w:rsidRDefault="00503F45"/>
  </w:footnote>
  <w:footnote w:type="continuationSeparator" w:id="0">
    <w:p w:rsidR="00503F45" w:rsidRDefault="00503F45" w:rsidP="00710659">
      <w:pPr>
        <w:spacing w:after="0" w:line="240" w:lineRule="auto"/>
      </w:pPr>
      <w:r>
        <w:continuationSeparator/>
      </w:r>
    </w:p>
    <w:p w:rsidR="00503F45" w:rsidRDefault="00503F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Заголовок"/>
      <w:tag w:val=""/>
      <w:id w:val="-1711953976"/>
      <w:placeholder>
        <w:docPart w:val="CB870D2FF4C54E709930C0BB0A492C0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D40FE7" w:rsidP="008402F2">
        <w:pPr>
          <w:pStyle w:val="PageHead"/>
        </w:pPr>
        <w:r>
          <w:t>Packet Tracer - интерпретация выходных данных команды show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noProof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DCDEB764"/>
    <w:styleLink w:val="SectionList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2AD483A2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8135CF5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1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E87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5B5B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2E87"/>
    <w:rsid w:val="00503F45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B6B02"/>
    <w:rsid w:val="005C5D5B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4E5F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1B8E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E7DB7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60CB"/>
    <w:rsid w:val="00827A65"/>
    <w:rsid w:val="00830473"/>
    <w:rsid w:val="008313F3"/>
    <w:rsid w:val="00837D40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4654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3206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5885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3664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0FE7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CD0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71D6F6"/>
  <w15:docId w15:val="{1FA034DC-35D4-4548-B59B-57880E44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nhideWhenUsed/>
    <w:qFormat/>
    <w:rsid w:val="007E7DB7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8260CB"/>
    <w:pPr>
      <w:keepNext/>
      <w:keepLines/>
      <w:numPr>
        <w:numId w:val="3"/>
      </w:numPr>
      <w:spacing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7E7DB7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A43206"/>
    <w:pPr>
      <w:keepNext/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8260CB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F86C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F5B5B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8260CB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7E7DB7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7E7DB7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7E7DB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870D2FF4C54E709930C0BB0A492C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E0AA5-994F-4F4B-91E3-0502B0233C8F}"/>
      </w:docPartPr>
      <w:docPartBody>
        <w:p w:rsidR="00641D94" w:rsidRDefault="00AF1854">
          <w:pPr>
            <w:pStyle w:val="CB870D2FF4C54E709930C0BB0A492C02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854"/>
    <w:rsid w:val="00074A95"/>
    <w:rsid w:val="002B1944"/>
    <w:rsid w:val="00641D94"/>
    <w:rsid w:val="00AF1854"/>
    <w:rsid w:val="00C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B870D2FF4C54E709930C0BB0A492C02">
    <w:name w:val="CB870D2FF4C54E709930C0BB0A492C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DC27D6-902E-465E-9641-181D32C11D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147D77-55AB-46DF-8291-5D19888F68EA}"/>
</file>

<file path=customXml/itemProps3.xml><?xml version="1.0" encoding="utf-8"?>
<ds:datastoreItem xmlns:ds="http://schemas.openxmlformats.org/officeDocument/2006/customXml" ds:itemID="{E39074E7-489C-4B45-B888-2AA07E7DE6E2}"/>
</file>

<file path=customXml/itemProps4.xml><?xml version="1.0" encoding="utf-8"?>
<ds:datastoreItem xmlns:ds="http://schemas.openxmlformats.org/officeDocument/2006/customXml" ds:itemID="{039FC670-930E-4A8B-AE3A-0550E45C15D9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7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Interpret show Command Output</vt:lpstr>
    </vt:vector>
  </TitlesOfParts>
  <Company>Cisco Systems, Inc.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интерпретация выходных данных команды show</dc:title>
  <dc:creator>SP</dc:creator>
  <dc:description>2013 г.</dc:description>
  <cp:lastModifiedBy>Антон Носков</cp:lastModifiedBy>
  <cp:revision>6</cp:revision>
  <dcterms:created xsi:type="dcterms:W3CDTF">2019-10-02T17:28:00Z</dcterms:created>
  <dcterms:modified xsi:type="dcterms:W3CDTF">2020-07-01T17:25:00Z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