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40DC" w14:textId="60D0994C" w:rsidR="004D36D7" w:rsidRPr="00FD4A68" w:rsidRDefault="00562960" w:rsidP="00C104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BD5423A3262B42A4919B333A272238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7A3D">
            <w:t>Packet Tracer - Поиск и устранение неполадок подключения- Режим симуляции физического оборудования</w:t>
          </w:r>
        </w:sdtContent>
      </w:sdt>
    </w:p>
    <w:p w14:paraId="569C58D8" w14:textId="77777777" w:rsidR="00986C7F" w:rsidRDefault="00986C7F" w:rsidP="00986C7F">
      <w:pPr>
        <w:pStyle w:val="Heading1"/>
        <w:numPr>
          <w:ilvl w:val="0"/>
          <w:numId w:val="3"/>
        </w:numPr>
      </w:pPr>
      <w:r>
        <w:t>Топология</w:t>
      </w:r>
    </w:p>
    <w:p w14:paraId="4709346E" w14:textId="77777777" w:rsidR="00986C7F" w:rsidRPr="00B61B9F" w:rsidRDefault="00986C7F" w:rsidP="00185898">
      <w:pPr>
        <w:pStyle w:val="Visual"/>
      </w:pPr>
      <w:r>
        <w:rPr>
          <w:noProof/>
        </w:rPr>
        <w:drawing>
          <wp:inline distT="0" distB="0" distL="0" distR="0" wp14:anchorId="472D3142" wp14:editId="2BC78DE4">
            <wp:extent cx="6872049" cy="1176020"/>
            <wp:effectExtent l="0" t="0" r="5080" b="5080"/>
            <wp:docPr id="11" name="Picture 11" descr="This topology has one PC, two routers and 1 switch. PC-A is connected to S1 F0/6. Switch S1 F0/5 is connected to router R1 G0/0/1. Router R1 g0/0/0 is connected to ISP G0/0/0.  Router ISP G0/0/1 is connected to an External Server via the Inter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084" cy="118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6C4D" w14:textId="77777777" w:rsidR="00CC396E" w:rsidRPr="00BB73FF" w:rsidRDefault="00CC396E" w:rsidP="00CC396E">
      <w:pPr>
        <w:pStyle w:val="Heading1"/>
        <w:numPr>
          <w:ilvl w:val="0"/>
          <w:numId w:val="3"/>
        </w:numPr>
      </w:pPr>
      <w:r>
        <w:t>Таблица адресации</w:t>
      </w:r>
    </w:p>
    <w:tbl>
      <w:tblPr>
        <w:tblW w:w="98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707"/>
        <w:gridCol w:w="1890"/>
        <w:gridCol w:w="2070"/>
        <w:gridCol w:w="2070"/>
        <w:gridCol w:w="2070"/>
      </w:tblGrid>
      <w:tr w:rsidR="00CC396E" w14:paraId="6C0B2F9E" w14:textId="77777777" w:rsidTr="00C3698A">
        <w:trPr>
          <w:cantSplit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097EFE" w14:textId="77777777" w:rsidR="00CC396E" w:rsidRPr="00E87D62" w:rsidRDefault="00CC396E" w:rsidP="00CC396E">
            <w:pPr>
              <w:pStyle w:val="TableHeading"/>
            </w:pPr>
            <w:r>
              <w:t>Устройство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59B8E1" w14:textId="77777777" w:rsidR="00CC396E" w:rsidRPr="00E87D62" w:rsidRDefault="00CC396E" w:rsidP="00CC396E">
            <w:pPr>
              <w:pStyle w:val="TableHeading"/>
            </w:pPr>
            <w:r>
              <w:t>Интерфейс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166B14" w14:textId="77777777" w:rsidR="00CC396E" w:rsidRPr="00E87D62" w:rsidRDefault="00CC396E" w:rsidP="00CC396E">
            <w:pPr>
              <w:pStyle w:val="TableHeading"/>
            </w:pPr>
            <w:r>
              <w:t>IP-адрес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16A1D9" w14:textId="77777777" w:rsidR="00CC396E" w:rsidRPr="00E87D62" w:rsidRDefault="00CC396E" w:rsidP="00CC396E">
            <w:pPr>
              <w:pStyle w:val="TableHeading"/>
            </w:pPr>
            <w:r>
              <w:t>Маска подсети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4BFBE4" w14:textId="77777777" w:rsidR="00CC396E" w:rsidRPr="00E87D62" w:rsidRDefault="00CC396E" w:rsidP="00CC396E">
            <w:pPr>
              <w:pStyle w:val="TableHeading"/>
            </w:pPr>
            <w:r>
              <w:t>Шлюз по умолчанию</w:t>
            </w:r>
          </w:p>
        </w:tc>
      </w:tr>
      <w:tr w:rsidR="00CC396E" w14:paraId="785C7B9A" w14:textId="77777777" w:rsidTr="00C3698A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042EBFC8" w14:textId="77777777" w:rsidR="00CC396E" w:rsidRPr="005B3B87" w:rsidRDefault="00CC396E" w:rsidP="00CC396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1890" w:type="dxa"/>
            <w:vAlign w:val="bottom"/>
          </w:tcPr>
          <w:p w14:paraId="1080070B" w14:textId="77777777" w:rsidR="00CC396E" w:rsidRPr="00E87D62" w:rsidRDefault="00CC396E" w:rsidP="00CC396E">
            <w:pPr>
              <w:pStyle w:val="TableText"/>
            </w:pPr>
            <w:r>
              <w:t>G0/0/0/1</w:t>
            </w:r>
          </w:p>
        </w:tc>
        <w:tc>
          <w:tcPr>
            <w:tcW w:w="2070" w:type="dxa"/>
            <w:vAlign w:val="bottom"/>
          </w:tcPr>
          <w:p w14:paraId="1A9AEAFE" w14:textId="77777777" w:rsidR="00CC396E" w:rsidRPr="00E87D62" w:rsidRDefault="00CC396E" w:rsidP="00CC396E">
            <w:pPr>
              <w:pStyle w:val="TableText"/>
            </w:pPr>
            <w:r>
              <w:t>192.168.1.1</w:t>
            </w:r>
          </w:p>
        </w:tc>
        <w:tc>
          <w:tcPr>
            <w:tcW w:w="2070" w:type="dxa"/>
            <w:vAlign w:val="bottom"/>
          </w:tcPr>
          <w:p w14:paraId="4435DC61" w14:textId="77777777" w:rsidR="00CC396E" w:rsidRPr="00E87D62" w:rsidRDefault="00CC396E" w:rsidP="00CC396E">
            <w:pPr>
              <w:pStyle w:val="TableText"/>
            </w:pPr>
            <w:r>
              <w:t>255.255.255.0</w:t>
            </w:r>
          </w:p>
        </w:tc>
        <w:tc>
          <w:tcPr>
            <w:tcW w:w="2070" w:type="dxa"/>
            <w:vAlign w:val="bottom"/>
          </w:tcPr>
          <w:p w14:paraId="6154415D" w14:textId="77777777" w:rsidR="00CC396E" w:rsidRPr="00E87D62" w:rsidRDefault="00CC396E" w:rsidP="00CC396E">
            <w:pPr>
              <w:pStyle w:val="TableText"/>
            </w:pPr>
            <w:r>
              <w:t>—</w:t>
            </w:r>
          </w:p>
        </w:tc>
      </w:tr>
      <w:tr w:rsidR="00CC396E" w14:paraId="7D4EE7DA" w14:textId="77777777" w:rsidTr="00C3698A">
        <w:trPr>
          <w:cantSplit/>
          <w:jc w:val="center"/>
        </w:trPr>
        <w:tc>
          <w:tcPr>
            <w:tcW w:w="1707" w:type="dxa"/>
            <w:tcBorders>
              <w:top w:val="nil"/>
              <w:bottom w:val="single" w:sz="2" w:space="0" w:color="auto"/>
            </w:tcBorders>
            <w:vAlign w:val="bottom"/>
          </w:tcPr>
          <w:p w14:paraId="0EFEB597" w14:textId="77777777" w:rsidR="00CC396E" w:rsidRDefault="00CC396E" w:rsidP="00CC396E">
            <w:pPr>
              <w:pStyle w:val="ConfigWindow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5C891208" w14:textId="77777777" w:rsidR="00CC396E" w:rsidRDefault="00CC396E" w:rsidP="00CC396E">
            <w:pPr>
              <w:pStyle w:val="TableText"/>
            </w:pPr>
            <w:r>
              <w:t>G0/0/0</w:t>
            </w:r>
          </w:p>
        </w:tc>
        <w:tc>
          <w:tcPr>
            <w:tcW w:w="2070" w:type="dxa"/>
            <w:vAlign w:val="bottom"/>
          </w:tcPr>
          <w:p w14:paraId="1185B53F" w14:textId="77777777" w:rsidR="00CC396E" w:rsidRDefault="00CC396E" w:rsidP="00CC396E">
            <w:pPr>
              <w:pStyle w:val="TableText"/>
            </w:pPr>
            <w:r>
              <w:t>10.1.1.1</w:t>
            </w:r>
          </w:p>
        </w:tc>
        <w:tc>
          <w:tcPr>
            <w:tcW w:w="2070" w:type="dxa"/>
            <w:vAlign w:val="bottom"/>
          </w:tcPr>
          <w:p w14:paraId="5186DA6C" w14:textId="77777777" w:rsidR="00CC396E" w:rsidRDefault="00CC396E" w:rsidP="00CC396E">
            <w:pPr>
              <w:pStyle w:val="TableText"/>
            </w:pPr>
            <w:r>
              <w:t>255.255.255.252</w:t>
            </w:r>
          </w:p>
        </w:tc>
        <w:tc>
          <w:tcPr>
            <w:tcW w:w="2070" w:type="dxa"/>
            <w:vAlign w:val="bottom"/>
          </w:tcPr>
          <w:p w14:paraId="3D764557" w14:textId="77777777" w:rsidR="00CC396E" w:rsidRDefault="00CC396E" w:rsidP="00CC396E">
            <w:pPr>
              <w:pStyle w:val="TableText"/>
            </w:pPr>
            <w:r>
              <w:t>—</w:t>
            </w:r>
          </w:p>
        </w:tc>
      </w:tr>
      <w:tr w:rsidR="00CC396E" w14:paraId="2E031C2B" w14:textId="77777777" w:rsidTr="00C3698A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5721A0D0" w14:textId="77777777" w:rsidR="00CC396E" w:rsidRPr="005B3B87" w:rsidRDefault="00CC396E" w:rsidP="00CC396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ISP</w:t>
            </w:r>
          </w:p>
        </w:tc>
        <w:tc>
          <w:tcPr>
            <w:tcW w:w="1890" w:type="dxa"/>
            <w:vAlign w:val="bottom"/>
          </w:tcPr>
          <w:p w14:paraId="402326E7" w14:textId="77777777" w:rsidR="00CC396E" w:rsidRDefault="00CC396E" w:rsidP="00CC396E">
            <w:pPr>
              <w:pStyle w:val="TableText"/>
            </w:pPr>
            <w:r>
              <w:t>G0/0/0</w:t>
            </w:r>
          </w:p>
        </w:tc>
        <w:tc>
          <w:tcPr>
            <w:tcW w:w="2070" w:type="dxa"/>
            <w:vAlign w:val="bottom"/>
          </w:tcPr>
          <w:p w14:paraId="1F982F81" w14:textId="77777777" w:rsidR="00CC396E" w:rsidRDefault="00CC396E" w:rsidP="00CC396E">
            <w:pPr>
              <w:pStyle w:val="TableText"/>
            </w:pPr>
            <w:r>
              <w:t>10.1.1.2</w:t>
            </w:r>
          </w:p>
        </w:tc>
        <w:tc>
          <w:tcPr>
            <w:tcW w:w="2070" w:type="dxa"/>
            <w:vAlign w:val="bottom"/>
          </w:tcPr>
          <w:p w14:paraId="2C633B8F" w14:textId="77777777" w:rsidR="00CC396E" w:rsidRDefault="00CC396E" w:rsidP="00CC396E">
            <w:pPr>
              <w:pStyle w:val="TableText"/>
            </w:pPr>
            <w:r>
              <w:t>255.255.255.252</w:t>
            </w:r>
          </w:p>
        </w:tc>
        <w:tc>
          <w:tcPr>
            <w:tcW w:w="2070" w:type="dxa"/>
            <w:vAlign w:val="bottom"/>
          </w:tcPr>
          <w:p w14:paraId="75F0B2AA" w14:textId="77777777" w:rsidR="00CC396E" w:rsidRDefault="00CC396E" w:rsidP="00CC396E">
            <w:pPr>
              <w:pStyle w:val="TableText"/>
            </w:pPr>
            <w:r>
              <w:t>—</w:t>
            </w:r>
          </w:p>
        </w:tc>
      </w:tr>
      <w:tr w:rsidR="00CC396E" w14:paraId="361F9E1D" w14:textId="77777777" w:rsidTr="00C3698A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485C7390" w14:textId="77777777" w:rsidR="00CC396E" w:rsidRDefault="00CC396E" w:rsidP="00CC396E">
            <w:pPr>
              <w:pStyle w:val="ConfigWindow"/>
            </w:pPr>
            <w:r>
              <w:t>ISP</w:t>
            </w:r>
          </w:p>
        </w:tc>
        <w:tc>
          <w:tcPr>
            <w:tcW w:w="1890" w:type="dxa"/>
            <w:vAlign w:val="bottom"/>
          </w:tcPr>
          <w:p w14:paraId="1DCA4244" w14:textId="77777777" w:rsidR="00CC396E" w:rsidRDefault="00CC396E" w:rsidP="00CC396E">
            <w:pPr>
              <w:pStyle w:val="TableText"/>
            </w:pPr>
            <w:r>
              <w:t>Lo0</w:t>
            </w:r>
          </w:p>
        </w:tc>
        <w:tc>
          <w:tcPr>
            <w:tcW w:w="2070" w:type="dxa"/>
            <w:vAlign w:val="bottom"/>
          </w:tcPr>
          <w:p w14:paraId="735CF434" w14:textId="77777777" w:rsidR="00CC396E" w:rsidRDefault="00CC396E" w:rsidP="00CC396E">
            <w:pPr>
              <w:pStyle w:val="TableText"/>
            </w:pPr>
            <w:r>
              <w:t>209.165.200.226</w:t>
            </w:r>
          </w:p>
        </w:tc>
        <w:tc>
          <w:tcPr>
            <w:tcW w:w="2070" w:type="dxa"/>
            <w:vAlign w:val="bottom"/>
          </w:tcPr>
          <w:p w14:paraId="5011765C" w14:textId="77777777" w:rsidR="00CC396E" w:rsidRDefault="00CC396E" w:rsidP="00CC396E">
            <w:pPr>
              <w:pStyle w:val="TableText"/>
            </w:pPr>
            <w:r>
              <w:t>255.255.255.255</w:t>
            </w:r>
          </w:p>
        </w:tc>
        <w:tc>
          <w:tcPr>
            <w:tcW w:w="2070" w:type="dxa"/>
            <w:vAlign w:val="bottom"/>
          </w:tcPr>
          <w:p w14:paraId="48F690D9" w14:textId="77777777" w:rsidR="00CC396E" w:rsidRDefault="00CC396E" w:rsidP="00CC396E">
            <w:pPr>
              <w:pStyle w:val="TableText"/>
            </w:pPr>
            <w:r>
              <w:t>—</w:t>
            </w:r>
          </w:p>
        </w:tc>
      </w:tr>
      <w:tr w:rsidR="00CC396E" w14:paraId="4148F4E8" w14:textId="77777777" w:rsidTr="00C3698A">
        <w:trPr>
          <w:cantSplit/>
          <w:jc w:val="center"/>
        </w:trPr>
        <w:tc>
          <w:tcPr>
            <w:tcW w:w="1707" w:type="dxa"/>
            <w:vAlign w:val="bottom"/>
          </w:tcPr>
          <w:p w14:paraId="76018ABC" w14:textId="77777777" w:rsidR="00CC396E" w:rsidRPr="005B3B87" w:rsidRDefault="00CC396E" w:rsidP="00CC396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1890" w:type="dxa"/>
            <w:vAlign w:val="bottom"/>
          </w:tcPr>
          <w:p w14:paraId="34344416" w14:textId="77777777" w:rsidR="00CC396E" w:rsidRPr="00E87D62" w:rsidRDefault="00CC396E" w:rsidP="00CC396E">
            <w:pPr>
              <w:pStyle w:val="TableText"/>
            </w:pPr>
            <w:r>
              <w:t>VLAN 1</w:t>
            </w:r>
          </w:p>
        </w:tc>
        <w:tc>
          <w:tcPr>
            <w:tcW w:w="2070" w:type="dxa"/>
            <w:vAlign w:val="bottom"/>
          </w:tcPr>
          <w:p w14:paraId="5424C826" w14:textId="77777777" w:rsidR="00CC396E" w:rsidRPr="00E87D62" w:rsidRDefault="00CC396E" w:rsidP="00CC396E">
            <w:pPr>
              <w:pStyle w:val="TableText"/>
            </w:pPr>
            <w:r>
              <w:t>192.168.1.2</w:t>
            </w:r>
          </w:p>
        </w:tc>
        <w:tc>
          <w:tcPr>
            <w:tcW w:w="2070" w:type="dxa"/>
            <w:vAlign w:val="bottom"/>
          </w:tcPr>
          <w:p w14:paraId="221F3093" w14:textId="77777777" w:rsidR="00CC396E" w:rsidRPr="00E87D62" w:rsidRDefault="00CC396E" w:rsidP="00CC396E">
            <w:pPr>
              <w:pStyle w:val="TableText"/>
            </w:pPr>
            <w:r>
              <w:t>255.255.255.0</w:t>
            </w:r>
          </w:p>
        </w:tc>
        <w:tc>
          <w:tcPr>
            <w:tcW w:w="2070" w:type="dxa"/>
            <w:vAlign w:val="bottom"/>
          </w:tcPr>
          <w:p w14:paraId="219737EB" w14:textId="77777777" w:rsidR="00CC396E" w:rsidRPr="00E87D62" w:rsidRDefault="00CC396E" w:rsidP="00CC396E">
            <w:pPr>
              <w:pStyle w:val="TableText"/>
            </w:pPr>
            <w:r>
              <w:t>192.168.1.1</w:t>
            </w:r>
          </w:p>
        </w:tc>
      </w:tr>
      <w:tr w:rsidR="00CC396E" w14:paraId="3FB9A98F" w14:textId="77777777" w:rsidTr="00C3698A">
        <w:trPr>
          <w:cantSplit/>
          <w:jc w:val="center"/>
        </w:trPr>
        <w:tc>
          <w:tcPr>
            <w:tcW w:w="1707" w:type="dxa"/>
            <w:vAlign w:val="bottom"/>
          </w:tcPr>
          <w:p w14:paraId="26E84D83" w14:textId="77777777" w:rsidR="00CC396E" w:rsidRPr="005B3B87" w:rsidRDefault="00CC396E" w:rsidP="00CC396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1890" w:type="dxa"/>
            <w:vAlign w:val="bottom"/>
          </w:tcPr>
          <w:p w14:paraId="38F25D47" w14:textId="77777777" w:rsidR="00CC396E" w:rsidRPr="00E87D62" w:rsidRDefault="00CC396E" w:rsidP="00CC396E">
            <w:pPr>
              <w:pStyle w:val="TableText"/>
            </w:pPr>
            <w:r>
              <w:t>NIC</w:t>
            </w:r>
          </w:p>
        </w:tc>
        <w:tc>
          <w:tcPr>
            <w:tcW w:w="2070" w:type="dxa"/>
            <w:vAlign w:val="bottom"/>
          </w:tcPr>
          <w:p w14:paraId="44F13998" w14:textId="77777777" w:rsidR="00CC396E" w:rsidRPr="00E87D62" w:rsidRDefault="00CC396E" w:rsidP="00CC396E">
            <w:pPr>
              <w:pStyle w:val="TableText"/>
            </w:pPr>
            <w:r>
              <w:t>192.168.1.10</w:t>
            </w:r>
          </w:p>
        </w:tc>
        <w:tc>
          <w:tcPr>
            <w:tcW w:w="2070" w:type="dxa"/>
            <w:vAlign w:val="bottom"/>
          </w:tcPr>
          <w:p w14:paraId="753B5D06" w14:textId="77777777" w:rsidR="00CC396E" w:rsidRPr="00E87D62" w:rsidRDefault="00CC396E" w:rsidP="00CC396E">
            <w:pPr>
              <w:pStyle w:val="TableText"/>
            </w:pPr>
            <w:r>
              <w:t>255.255.255.0</w:t>
            </w:r>
          </w:p>
        </w:tc>
        <w:tc>
          <w:tcPr>
            <w:tcW w:w="2070" w:type="dxa"/>
            <w:vAlign w:val="bottom"/>
          </w:tcPr>
          <w:p w14:paraId="016CA319" w14:textId="77777777" w:rsidR="00CC396E" w:rsidRPr="00E87D62" w:rsidRDefault="00CC396E" w:rsidP="00CC396E">
            <w:pPr>
              <w:pStyle w:val="TableText"/>
            </w:pPr>
            <w:r>
              <w:t>192.168.1.1</w:t>
            </w:r>
          </w:p>
        </w:tc>
      </w:tr>
    </w:tbl>
    <w:p w14:paraId="7EA57C46" w14:textId="77777777" w:rsidR="00C3698A" w:rsidRDefault="00C3698A" w:rsidP="00C3698A">
      <w:pPr>
        <w:pStyle w:val="ConfigWindow"/>
      </w:pPr>
      <w:r>
        <w:t>Пустая строка - без дополнительной информации</w:t>
      </w:r>
    </w:p>
    <w:p w14:paraId="50AAA49F" w14:textId="77777777" w:rsidR="00CC396E" w:rsidRPr="00BB73FF" w:rsidRDefault="00CC396E" w:rsidP="00CC396E">
      <w:pPr>
        <w:pStyle w:val="Heading1"/>
        <w:numPr>
          <w:ilvl w:val="0"/>
          <w:numId w:val="3"/>
        </w:numPr>
      </w:pPr>
      <w:r>
        <w:t>Цели</w:t>
      </w:r>
    </w:p>
    <w:p w14:paraId="3D7A4C9E" w14:textId="77777777" w:rsidR="00CC396E" w:rsidRPr="004C0909" w:rsidRDefault="00CC396E" w:rsidP="00CC396E">
      <w:pPr>
        <w:pStyle w:val="BodyTextL25Bold"/>
      </w:pPr>
      <w:r>
        <w:t>Часть 1. Выявление неполадки</w:t>
      </w:r>
    </w:p>
    <w:p w14:paraId="17DA0F9C" w14:textId="77777777" w:rsidR="00CC396E" w:rsidRDefault="00CC396E" w:rsidP="00CC396E">
      <w:pPr>
        <w:pStyle w:val="BodyTextL25Bold"/>
      </w:pPr>
      <w:r>
        <w:t>Часть 2. Реализация изменений в сети</w:t>
      </w:r>
    </w:p>
    <w:p w14:paraId="23958EB8" w14:textId="77777777" w:rsidR="00CC396E" w:rsidRDefault="00CC396E" w:rsidP="00CC396E">
      <w:pPr>
        <w:pStyle w:val="BodyTextL25Bold"/>
      </w:pPr>
      <w:r>
        <w:t>Часть 3. Проверка полной функциональности</w:t>
      </w:r>
    </w:p>
    <w:p w14:paraId="3B90E16A" w14:textId="77777777" w:rsidR="00CC396E" w:rsidRPr="004C0909" w:rsidRDefault="00CC396E" w:rsidP="00CC396E">
      <w:pPr>
        <w:pStyle w:val="BodyTextL25Bold"/>
      </w:pPr>
      <w:r>
        <w:t>Часть 4. Документирование результатов проделанной работы и изменений в конфигурации</w:t>
      </w:r>
    </w:p>
    <w:p w14:paraId="40247EAB" w14:textId="77777777" w:rsidR="00CC396E" w:rsidRPr="00C07FD9" w:rsidRDefault="00CC396E" w:rsidP="00CC396E">
      <w:pPr>
        <w:pStyle w:val="Heading1"/>
        <w:numPr>
          <w:ilvl w:val="0"/>
          <w:numId w:val="3"/>
        </w:numPr>
      </w:pPr>
      <w:r>
        <w:t>Исходные данные/сценарий</w:t>
      </w:r>
    </w:p>
    <w:p w14:paraId="531C33D2" w14:textId="1B2934C3" w:rsidR="00CC396E" w:rsidRDefault="00CC396E" w:rsidP="00CC396E">
      <w:pPr>
        <w:pStyle w:val="BodyTextL25"/>
      </w:pPr>
      <w:r>
        <w:t>В этом задании в режиме симуляции физического оборудования (PTPM) компания, в которой вы работаете, испытывает проблемы с локальной сетью. Вам поручили найти и устранить неполадки в работе сети. В первой части вам предстоит подключить устройства к локальной сети, выявить проблемы в ее работе с помощью инструментов поиска и устранения неполадок, определить наиболее вероятную причину проблем и проверить свои предположения. Во второй части вам нужно создать план действий по устранению проблем и реализации решения. В третьей части вам предстоит проверить, что функциональность сети полностью восстановлена. В четвертой части предусмотрено место для записи результатов проделанной работы и документирования изменений, внесенных в конфигурации сетевых устройств.</w:t>
      </w:r>
    </w:p>
    <w:p w14:paraId="629CE78E" w14:textId="0BF5FD2C" w:rsidR="007003B6" w:rsidRDefault="007003B6" w:rsidP="007003B6">
      <w:pPr>
        <w:pStyle w:val="Heading1"/>
      </w:pPr>
      <w:r>
        <w:lastRenderedPageBreak/>
        <w:t>Инструкции</w:t>
      </w:r>
    </w:p>
    <w:p w14:paraId="51D1FA0E" w14:textId="0FA7C92D" w:rsidR="00CC396E" w:rsidRDefault="00CC396E" w:rsidP="00CC396E">
      <w:pPr>
        <w:pStyle w:val="Heading2"/>
      </w:pPr>
      <w:r>
        <w:t>Определение неполадки</w:t>
      </w:r>
    </w:p>
    <w:p w14:paraId="7F72C752" w14:textId="2AE1B491" w:rsidR="00CC396E" w:rsidRDefault="00CC396E" w:rsidP="00CC396E">
      <w:pPr>
        <w:pStyle w:val="BodyTextL25"/>
      </w:pPr>
      <w:r>
        <w:t>Время отклика сети лишком большое, и пользователям не удается подключиться к внешнему устройству в Интернете, которому присвоен IP-адрес 209.165.200.226. Это единственное, что известно о неполадках в работе сети. Чтобы определить наиболее вероятные причины неполадок, вам нужно воспользоваться сетевыми инструментами и командами для проверки сетевого оборудования.</w:t>
      </w:r>
    </w:p>
    <w:p w14:paraId="715585A1" w14:textId="4EB2FFD5" w:rsidR="00CC396E" w:rsidRDefault="00CC396E" w:rsidP="00CC396E">
      <w:pPr>
        <w:pStyle w:val="BodyTextL25"/>
      </w:pPr>
      <w:r w:rsidRPr="00B5153F">
        <w:rPr>
          <w:b/>
        </w:rPr>
        <w:t>Примечание:</w:t>
      </w:r>
      <w:r>
        <w:t xml:space="preserve"> Для доступа к сетевому оборудованию необходимы следующие учетные данные: имя пользователя — </w:t>
      </w:r>
      <w:r w:rsidRPr="005B3B87">
        <w:rPr>
          <w:rStyle w:val="DnT"/>
        </w:rPr>
        <w:t>admin01</w:t>
      </w:r>
      <w:r>
        <w:t xml:space="preserve">, пароль — </w:t>
      </w:r>
      <w:r w:rsidRPr="005B3B87">
        <w:rPr>
          <w:rStyle w:val="DnT"/>
        </w:rPr>
        <w:t>cisco12345</w:t>
      </w:r>
      <w:r>
        <w:t>.</w:t>
      </w:r>
    </w:p>
    <w:p w14:paraId="78F4609B" w14:textId="77777777" w:rsidR="00CC396E" w:rsidRDefault="00CC396E" w:rsidP="00CC396E">
      <w:pPr>
        <w:pStyle w:val="Heading3"/>
      </w:pPr>
      <w:r>
        <w:t>Поиск и устранение неполадок в работе сети</w:t>
      </w:r>
    </w:p>
    <w:p w14:paraId="522B0288" w14:textId="77777777" w:rsidR="00CC396E" w:rsidRDefault="00CC396E" w:rsidP="0050133E">
      <w:pPr>
        <w:pStyle w:val="BodyTextL25"/>
      </w:pPr>
      <w:r>
        <w:t>Используйте доступные средства для устранения неполадок в сети, имея в виду, что необходимо восстановить подключение к внешнему серверу и устранить медленное время отклика.</w:t>
      </w:r>
    </w:p>
    <w:p w14:paraId="6A964129" w14:textId="76391DD2" w:rsidR="00CC396E" w:rsidRDefault="0050133E" w:rsidP="00CC396E">
      <w:pPr>
        <w:pStyle w:val="Heading3"/>
      </w:pPr>
      <w:r>
        <w:t>Задокументировать вероятные причины.</w:t>
      </w:r>
    </w:p>
    <w:p w14:paraId="214EC2C6" w14:textId="77777777" w:rsidR="00CC396E" w:rsidRDefault="00CC396E" w:rsidP="00262159">
      <w:pPr>
        <w:pStyle w:val="BodyTextL25"/>
      </w:pPr>
      <w:r>
        <w:t>Перечислите наиболее вероятные причины проблем в работе сети, с которыми столкнулись сотрудники компании.</w:t>
      </w:r>
    </w:p>
    <w:p w14:paraId="1458E4C4" w14:textId="77777777" w:rsidR="00CC396E" w:rsidRDefault="00CC396E" w:rsidP="00CC396E">
      <w:pPr>
        <w:pStyle w:val="Heading2"/>
      </w:pPr>
      <w:r>
        <w:t>Реализация изменений в сети</w:t>
      </w:r>
    </w:p>
    <w:p w14:paraId="314D0254" w14:textId="013EAF81" w:rsidR="00CC396E" w:rsidRDefault="00CC396E" w:rsidP="00580599">
      <w:pPr>
        <w:pStyle w:val="BodyTextL25"/>
      </w:pPr>
      <w:r>
        <w:t>Вы сообщили руководителю об обнаруженных в первой части неполадках. Руководитель одобрил внесение соответствующих изменений и поручил вам реализовать их.</w:t>
      </w:r>
    </w:p>
    <w:p w14:paraId="725F2EA9" w14:textId="77777777" w:rsidR="00CC396E" w:rsidRDefault="00CC396E" w:rsidP="00CC396E">
      <w:pPr>
        <w:pStyle w:val="Heading2"/>
      </w:pPr>
      <w:r>
        <w:t>Проверка полной функциональности</w:t>
      </w:r>
    </w:p>
    <w:p w14:paraId="488DFF4B" w14:textId="2463A77A" w:rsidR="00CC396E" w:rsidRDefault="00CC396E" w:rsidP="00580599">
      <w:pPr>
        <w:pStyle w:val="BodyTextL25"/>
      </w:pPr>
      <w:r>
        <w:t xml:space="preserve">Проверьте, что функциональность сети полностью восстановлена. </w:t>
      </w:r>
      <w:r w:rsidRPr="005B3B87">
        <w:rPr>
          <w:rStyle w:val="DnT"/>
        </w:rPr>
        <w:t>PC-A</w:t>
      </w:r>
      <w:r>
        <w:t xml:space="preserve">, </w:t>
      </w:r>
      <w:r w:rsidRPr="005B3B87">
        <w:rPr>
          <w:rStyle w:val="DnT"/>
        </w:rPr>
        <w:t>S1</w:t>
      </w:r>
      <w:r>
        <w:t xml:space="preserve"> и </w:t>
      </w:r>
      <w:r w:rsidRPr="005B3B87">
        <w:rPr>
          <w:rStyle w:val="DnT"/>
        </w:rPr>
        <w:t>R1</w:t>
      </w:r>
      <w:r>
        <w:t xml:space="preserve"> должны быть в состоянии добраться до внешнего сервера, а ответы </w:t>
      </w:r>
      <w:r w:rsidRPr="005B3B87">
        <w:rPr>
          <w:rStyle w:val="DnT"/>
        </w:rPr>
        <w:t>PC-A</w:t>
      </w:r>
      <w:r>
        <w:t xml:space="preserve"> на внешний сервер не должны содержать существенных изменений в времени отклика.</w:t>
      </w:r>
    </w:p>
    <w:p w14:paraId="0A87C614" w14:textId="77777777" w:rsidR="00CC396E" w:rsidRDefault="00CC396E" w:rsidP="00CC396E">
      <w:pPr>
        <w:pStyle w:val="Heading2"/>
      </w:pPr>
      <w:r>
        <w:t>Документирование результатов проделанной работы и изменений в конфигурации</w:t>
      </w:r>
    </w:p>
    <w:p w14:paraId="15C69AFA" w14:textId="4B9E4809" w:rsidR="00CC396E" w:rsidRDefault="00CC396E" w:rsidP="00580599">
      <w:pPr>
        <w:pStyle w:val="BodyTextL25"/>
      </w:pPr>
      <w:r>
        <w:t>Опишите ниже проблемы, обнаруженные вами в ходе поиска и устранения неполадок, а также укажите, какие изменения вы внесли в конфигурации сетевых устройств, чтобы устранить эти проблемы.</w:t>
      </w:r>
    </w:p>
    <w:p w14:paraId="5748AFB2" w14:textId="77777777" w:rsidR="00CC396E" w:rsidRDefault="00CC396E" w:rsidP="00CC396E">
      <w:pPr>
        <w:pStyle w:val="Heading1"/>
        <w:numPr>
          <w:ilvl w:val="0"/>
          <w:numId w:val="3"/>
        </w:numPr>
      </w:pPr>
      <w:r>
        <w:t>Вопрос для повторения</w:t>
      </w:r>
    </w:p>
    <w:p w14:paraId="0F363CC5" w14:textId="3D95D73F" w:rsidR="00C3698A" w:rsidRPr="0070107B" w:rsidRDefault="00CC396E" w:rsidP="006D676A">
      <w:pPr>
        <w:pStyle w:val="BodyTextL25"/>
      </w:pPr>
      <w:r>
        <w:t>В ходе этой лабораторной работы вы выполняли поиск и устранение неполадок на всех устройствах, прежде чем вносить какие-либо изменения. Можно ли найти и устранить неполадки другим способом?</w:t>
      </w:r>
    </w:p>
    <w:sectPr w:rsidR="00C3698A" w:rsidRPr="0070107B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8B40" w14:textId="77777777" w:rsidR="00562960" w:rsidRDefault="00562960" w:rsidP="00710659">
      <w:pPr>
        <w:spacing w:after="0" w:line="240" w:lineRule="auto"/>
      </w:pPr>
      <w:r>
        <w:separator/>
      </w:r>
    </w:p>
    <w:p w14:paraId="4BF2DFC1" w14:textId="77777777" w:rsidR="00562960" w:rsidRDefault="00562960"/>
  </w:endnote>
  <w:endnote w:type="continuationSeparator" w:id="0">
    <w:p w14:paraId="7F06DDC4" w14:textId="77777777" w:rsidR="00562960" w:rsidRDefault="00562960" w:rsidP="00710659">
      <w:pPr>
        <w:spacing w:after="0" w:line="240" w:lineRule="auto"/>
      </w:pPr>
      <w:r>
        <w:continuationSeparator/>
      </w:r>
    </w:p>
    <w:p w14:paraId="457697D9" w14:textId="77777777" w:rsidR="00562960" w:rsidRDefault="00562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CCDB" w14:textId="77777777" w:rsidR="00580DEC" w:rsidRDefault="00580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1EA5" w14:textId="406BEBB7" w:rsidR="001E591C" w:rsidRPr="00882B63" w:rsidRDefault="001E591C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2016</w:t>
        </w:r>
      </w:sdtContent>
    </w:sdt>
    <w:r>
      <w:t xml:space="preserve"> - </w:t>
    </w:r>
    <w:r w:rsidR="00580DEC">
      <w:rPr>
        <w:lang w:val="en-US"/>
      </w:rPr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A704" w14:textId="5D3112FE" w:rsidR="001E591C" w:rsidRPr="00882B63" w:rsidRDefault="001E591C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2016</w:t>
        </w:r>
      </w:sdtContent>
    </w:sdt>
    <w:r>
      <w:t xml:space="preserve"> - </w:t>
    </w:r>
    <w:r w:rsidR="00580DEC">
      <w:rPr>
        <w:lang w:val="en-US"/>
      </w:rPr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28EC" w14:textId="77777777" w:rsidR="00562960" w:rsidRDefault="00562960" w:rsidP="00710659">
      <w:pPr>
        <w:spacing w:after="0" w:line="240" w:lineRule="auto"/>
      </w:pPr>
      <w:r>
        <w:separator/>
      </w:r>
    </w:p>
    <w:p w14:paraId="410999CF" w14:textId="77777777" w:rsidR="00562960" w:rsidRDefault="00562960"/>
  </w:footnote>
  <w:footnote w:type="continuationSeparator" w:id="0">
    <w:p w14:paraId="4BF80566" w14:textId="77777777" w:rsidR="00562960" w:rsidRDefault="00562960" w:rsidP="00710659">
      <w:pPr>
        <w:spacing w:after="0" w:line="240" w:lineRule="auto"/>
      </w:pPr>
      <w:r>
        <w:continuationSeparator/>
      </w:r>
    </w:p>
    <w:p w14:paraId="04F3EB48" w14:textId="77777777" w:rsidR="00562960" w:rsidRDefault="00562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BB37" w14:textId="77777777" w:rsidR="00580DEC" w:rsidRDefault="00580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BD5423A3262B42A4919B333A2722382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5D9250F" w14:textId="705CC136" w:rsidR="001E591C" w:rsidRDefault="00C85492" w:rsidP="008402F2">
        <w:pPr>
          <w:pStyle w:val="PageHead"/>
        </w:pPr>
        <w:r>
          <w:t>Packet Tracer - Поиск и устранение неполадок подключения-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B5E7" w14:textId="77777777" w:rsidR="001E591C" w:rsidRDefault="001E591C" w:rsidP="006C3FCF">
    <w:pPr>
      <w:ind w:left="-288"/>
    </w:pPr>
    <w:r>
      <w:rPr>
        <w:noProof/>
      </w:rPr>
      <w:drawing>
        <wp:inline distT="0" distB="0" distL="0" distR="0" wp14:anchorId="0E66FBCD" wp14:editId="1FD6ACA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D4D475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8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8">
    <w:abstractNumId w:val="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2"/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2FA"/>
    <w:rsid w:val="00001BDF"/>
    <w:rsid w:val="0000380F"/>
    <w:rsid w:val="00004175"/>
    <w:rsid w:val="000059C9"/>
    <w:rsid w:val="00012C22"/>
    <w:rsid w:val="0001591A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60F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2449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91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898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4D0"/>
    <w:rsid w:val="001C5998"/>
    <w:rsid w:val="001C7C3B"/>
    <w:rsid w:val="001D5B6F"/>
    <w:rsid w:val="001E0AB8"/>
    <w:rsid w:val="001E38E0"/>
    <w:rsid w:val="001E4E72"/>
    <w:rsid w:val="001E591C"/>
    <w:rsid w:val="001E62B3"/>
    <w:rsid w:val="001E6424"/>
    <w:rsid w:val="001F0171"/>
    <w:rsid w:val="001F0D77"/>
    <w:rsid w:val="001F5EBA"/>
    <w:rsid w:val="001F643A"/>
    <w:rsid w:val="001F7DD8"/>
    <w:rsid w:val="00201928"/>
    <w:rsid w:val="00203E26"/>
    <w:rsid w:val="0020449C"/>
    <w:rsid w:val="002113B8"/>
    <w:rsid w:val="00211412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2159"/>
    <w:rsid w:val="002639D8"/>
    <w:rsid w:val="00265F77"/>
    <w:rsid w:val="00266C83"/>
    <w:rsid w:val="00270FCC"/>
    <w:rsid w:val="002768DC"/>
    <w:rsid w:val="002874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2F6EDD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7257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F57"/>
    <w:rsid w:val="00390C38"/>
    <w:rsid w:val="00392748"/>
    <w:rsid w:val="00392C65"/>
    <w:rsid w:val="00392ED5"/>
    <w:rsid w:val="003A19DC"/>
    <w:rsid w:val="003A1B45"/>
    <w:rsid w:val="003A220C"/>
    <w:rsid w:val="003A5477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055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463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3E90"/>
    <w:rsid w:val="004C0909"/>
    <w:rsid w:val="004C3F97"/>
    <w:rsid w:val="004C7A3D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33E"/>
    <w:rsid w:val="00504ED4"/>
    <w:rsid w:val="00510639"/>
    <w:rsid w:val="00511791"/>
    <w:rsid w:val="0051343B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2960"/>
    <w:rsid w:val="00563249"/>
    <w:rsid w:val="00570A65"/>
    <w:rsid w:val="005762B1"/>
    <w:rsid w:val="00580456"/>
    <w:rsid w:val="00580599"/>
    <w:rsid w:val="00580DEC"/>
    <w:rsid w:val="00580E73"/>
    <w:rsid w:val="00592329"/>
    <w:rsid w:val="00593386"/>
    <w:rsid w:val="00596998"/>
    <w:rsid w:val="0059790F"/>
    <w:rsid w:val="005A6E62"/>
    <w:rsid w:val="005B2FB3"/>
    <w:rsid w:val="005B3B87"/>
    <w:rsid w:val="005C6DE5"/>
    <w:rsid w:val="005D2B29"/>
    <w:rsid w:val="005D354A"/>
    <w:rsid w:val="005D3E53"/>
    <w:rsid w:val="005D506C"/>
    <w:rsid w:val="005E3235"/>
    <w:rsid w:val="005E4176"/>
    <w:rsid w:val="005E4876"/>
    <w:rsid w:val="005E5E08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2AF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76A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3B6"/>
    <w:rsid w:val="0070107B"/>
    <w:rsid w:val="00705FEC"/>
    <w:rsid w:val="00710659"/>
    <w:rsid w:val="0071147A"/>
    <w:rsid w:val="0071185D"/>
    <w:rsid w:val="00721E01"/>
    <w:rsid w:val="007222AD"/>
    <w:rsid w:val="00723533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115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BE5"/>
    <w:rsid w:val="007B5522"/>
    <w:rsid w:val="007C0EE0"/>
    <w:rsid w:val="007C1B71"/>
    <w:rsid w:val="007C2FBB"/>
    <w:rsid w:val="007C32BE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2A0F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4879"/>
    <w:rsid w:val="008D73BF"/>
    <w:rsid w:val="008D7F09"/>
    <w:rsid w:val="008E00D5"/>
    <w:rsid w:val="008E5B64"/>
    <w:rsid w:val="008E7DAA"/>
    <w:rsid w:val="008F0094"/>
    <w:rsid w:val="008F03EF"/>
    <w:rsid w:val="008F2FB3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79E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473B"/>
    <w:rsid w:val="00986C7F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0B36"/>
    <w:rsid w:val="00A21211"/>
    <w:rsid w:val="00A30F8A"/>
    <w:rsid w:val="00A32F60"/>
    <w:rsid w:val="00A33890"/>
    <w:rsid w:val="00A34E7F"/>
    <w:rsid w:val="00A46F0A"/>
    <w:rsid w:val="00A46F25"/>
    <w:rsid w:val="00A47CC2"/>
    <w:rsid w:val="00A502BA"/>
    <w:rsid w:val="00A50A2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55B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1CE1"/>
    <w:rsid w:val="00AF7ACC"/>
    <w:rsid w:val="00B00914"/>
    <w:rsid w:val="00B02A8E"/>
    <w:rsid w:val="00B052EE"/>
    <w:rsid w:val="00B1081F"/>
    <w:rsid w:val="00B118E7"/>
    <w:rsid w:val="00B15396"/>
    <w:rsid w:val="00B213B5"/>
    <w:rsid w:val="00B2496B"/>
    <w:rsid w:val="00B26596"/>
    <w:rsid w:val="00B27499"/>
    <w:rsid w:val="00B3010D"/>
    <w:rsid w:val="00B35151"/>
    <w:rsid w:val="00B42E9D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A30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440"/>
    <w:rsid w:val="00C10955"/>
    <w:rsid w:val="00C11C4D"/>
    <w:rsid w:val="00C162C0"/>
    <w:rsid w:val="00C1712C"/>
    <w:rsid w:val="00C20634"/>
    <w:rsid w:val="00C212E0"/>
    <w:rsid w:val="00C234EB"/>
    <w:rsid w:val="00C23E16"/>
    <w:rsid w:val="00C27E37"/>
    <w:rsid w:val="00C32713"/>
    <w:rsid w:val="00C342FA"/>
    <w:rsid w:val="00C351B8"/>
    <w:rsid w:val="00C3698A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C40"/>
    <w:rsid w:val="00C73E03"/>
    <w:rsid w:val="00C77B29"/>
    <w:rsid w:val="00C85492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96E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3A58"/>
    <w:rsid w:val="00D139C8"/>
    <w:rsid w:val="00D17F81"/>
    <w:rsid w:val="00D2758C"/>
    <w:rsid w:val="00D275CA"/>
    <w:rsid w:val="00D2789B"/>
    <w:rsid w:val="00D345AB"/>
    <w:rsid w:val="00D375CE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37B9"/>
    <w:rsid w:val="00DE6F44"/>
    <w:rsid w:val="00DF1B58"/>
    <w:rsid w:val="00E0000F"/>
    <w:rsid w:val="00E009DA"/>
    <w:rsid w:val="00E0258E"/>
    <w:rsid w:val="00E037D9"/>
    <w:rsid w:val="00E04927"/>
    <w:rsid w:val="00E10A62"/>
    <w:rsid w:val="00E10EAB"/>
    <w:rsid w:val="00E11A48"/>
    <w:rsid w:val="00E130EB"/>
    <w:rsid w:val="00E162A6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E3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39D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99D"/>
    <w:rsid w:val="00F46BD9"/>
    <w:rsid w:val="00F60BE0"/>
    <w:rsid w:val="00F6280E"/>
    <w:rsid w:val="00F666EC"/>
    <w:rsid w:val="00F7050A"/>
    <w:rsid w:val="00F73386"/>
    <w:rsid w:val="00F75533"/>
    <w:rsid w:val="00F8036D"/>
    <w:rsid w:val="00F809DC"/>
    <w:rsid w:val="00F86EB0"/>
    <w:rsid w:val="00F87948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4A31"/>
  <w15:docId w15:val="{5BE01172-DBF0-4FE2-91FE-F2D6F3E3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B3B8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5B3B8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5B3B8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5B3B8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B3B8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B3B8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B3B8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B3B8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B3B8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B3B8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3B8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B3B8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B3B8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B3B8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B3B8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B3B87"/>
    <w:pPr>
      <w:ind w:left="720"/>
    </w:pPr>
  </w:style>
  <w:style w:type="paragraph" w:styleId="Header">
    <w:name w:val="header"/>
    <w:basedOn w:val="Normal"/>
    <w:link w:val="HeaderChar"/>
    <w:unhideWhenUsed/>
    <w:rsid w:val="005B3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3B8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B3B87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5B3B8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B8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3B8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B3B8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B3B87"/>
  </w:style>
  <w:style w:type="table" w:styleId="TableGrid">
    <w:name w:val="Table Grid"/>
    <w:basedOn w:val="TableNormal"/>
    <w:uiPriority w:val="59"/>
    <w:rsid w:val="005B3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B3B8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B3B8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B3B8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B3B8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B3B8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B3B8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5B3B8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B3B8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B3B8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B3B8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B3B8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B3B8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3B8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3B8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B3B8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5B3B8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5B3B8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5B3B8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5B3B8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5B3B8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5B3B8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5B3B8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5B3B8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B3B87"/>
    <w:rPr>
      <w:color w:val="EE0000"/>
    </w:rPr>
  </w:style>
  <w:style w:type="paragraph" w:customStyle="1" w:styleId="BodyTextL25Bold">
    <w:name w:val="Body Text L25 Bold"/>
    <w:basedOn w:val="BodyTextL25"/>
    <w:qFormat/>
    <w:rsid w:val="005B3B8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B3B8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5B3B8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3B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B3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B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3B87"/>
    <w:rPr>
      <w:b/>
      <w:bCs/>
    </w:rPr>
  </w:style>
  <w:style w:type="paragraph" w:customStyle="1" w:styleId="ReflectionQ">
    <w:name w:val="Reflection Q"/>
    <w:basedOn w:val="BodyTextL25"/>
    <w:qFormat/>
    <w:rsid w:val="005B3B8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B3B8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B3B8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B3B8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B3B8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5B3B8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B3B8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B3B8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B3B8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5B3B8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B3B8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5B3B8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B3B8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B3B8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B3B8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B3B8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B3B8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B3B8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B3B8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B3B8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B3B8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B3B8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5B3B8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5B3B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5B3B8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5B3B8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5B3B8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5B3B8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5B3B8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5B3B8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5B3B8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5B3B8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5B3B8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5B3B8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5B3B8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5B3B8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5B3B8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5B3B8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5B3B8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B3B8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5B3B87"/>
    <w:rPr>
      <w:b/>
    </w:rPr>
  </w:style>
  <w:style w:type="character" w:customStyle="1" w:styleId="CMDChar">
    <w:name w:val="CMD Char"/>
    <w:basedOn w:val="DefaultParagraphFont"/>
    <w:link w:val="CMD"/>
    <w:rsid w:val="005B3B8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5B3B8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5B3B8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5B3B87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5B3B87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5B3B8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5B3B87"/>
    <w:rPr>
      <w:color w:val="EE0000"/>
    </w:rPr>
  </w:style>
  <w:style w:type="character" w:customStyle="1" w:styleId="CMDRedChar">
    <w:name w:val="CMD Red Char"/>
    <w:basedOn w:val="CMDChar"/>
    <w:link w:val="CMDRed"/>
    <w:rsid w:val="005B3B8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B3B8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5B3B87"/>
    <w:rPr>
      <w:szCs w:val="22"/>
    </w:rPr>
  </w:style>
  <w:style w:type="character" w:customStyle="1" w:styleId="CMDOutputChar">
    <w:name w:val="CMD Output Char"/>
    <w:basedOn w:val="BodyTextL25Char"/>
    <w:link w:val="CMDOutput"/>
    <w:rsid w:val="005B3B8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B3B8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B3B87"/>
  </w:style>
  <w:style w:type="paragraph" w:customStyle="1" w:styleId="TableAnswer">
    <w:name w:val="Table Answer"/>
    <w:basedOn w:val="TableText"/>
    <w:qFormat/>
    <w:rsid w:val="005B3B87"/>
  </w:style>
  <w:style w:type="character" w:customStyle="1" w:styleId="Heading2Gray">
    <w:name w:val="Heading 2 Gray"/>
    <w:basedOn w:val="Heading2Char"/>
    <w:uiPriority w:val="1"/>
    <w:qFormat/>
    <w:rsid w:val="005B3B8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B3B8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B3B8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5B3B8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B3B8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B3B8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B3B8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5B3B87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C369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DefaultParagraphFont"/>
    <w:uiPriority w:val="1"/>
    <w:qFormat/>
    <w:rsid w:val="005B3B87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5423A3262B42A4919B333A27223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88850-F198-45BC-8D12-DA15100BF3F6}"/>
      </w:docPartPr>
      <w:docPartBody>
        <w:p w:rsidR="00912566" w:rsidRDefault="002230EC">
          <w:pPr>
            <w:pStyle w:val="BD5423A3262B42A4919B333A2722382B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EC"/>
    <w:rsid w:val="00032F93"/>
    <w:rsid w:val="00154EE2"/>
    <w:rsid w:val="002230EC"/>
    <w:rsid w:val="00283512"/>
    <w:rsid w:val="00515AC9"/>
    <w:rsid w:val="006158B3"/>
    <w:rsid w:val="00734608"/>
    <w:rsid w:val="00780DBC"/>
    <w:rsid w:val="008F7709"/>
    <w:rsid w:val="00912566"/>
    <w:rsid w:val="009E6784"/>
    <w:rsid w:val="00AB7526"/>
    <w:rsid w:val="00BF75C1"/>
    <w:rsid w:val="00CA1C89"/>
    <w:rsid w:val="00F93616"/>
    <w:rsid w:val="00F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5423A3262B42A4919B333A2722382B">
    <w:name w:val="BD5423A3262B42A4919B333A27223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D15275-1696-4405-AC60-083A663D47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39D9A6-CDA7-4A78-A764-EAFEB8549EDD}"/>
</file>

<file path=customXml/itemProps3.xml><?xml version="1.0" encoding="utf-8"?>
<ds:datastoreItem xmlns:ds="http://schemas.openxmlformats.org/officeDocument/2006/customXml" ds:itemID="{E13B9544-9514-4FBD-A021-F076AF2855FF}"/>
</file>

<file path=customXml/itemProps4.xml><?xml version="1.0" encoding="utf-8"?>
<ds:datastoreItem xmlns:ds="http://schemas.openxmlformats.org/officeDocument/2006/customXml" ds:itemID="{86B63BFF-EDD7-41FF-B376-21285ED46058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143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Connectivity Issues - Physical Mode</vt:lpstr>
    </vt:vector>
  </TitlesOfParts>
  <Company>Cisco Systems, Inc.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Поиск и устранение неполадок подключения- Режим симуляции физического оборудования</dc:title>
  <dc:creator>SP</dc:creator>
  <dc:description>2016</dc:description>
  <cp:lastModifiedBy>Jeff</cp:lastModifiedBy>
  <cp:revision>11</cp:revision>
  <dcterms:created xsi:type="dcterms:W3CDTF">2020-11-20T15:08:00Z</dcterms:created>
  <dcterms:modified xsi:type="dcterms:W3CDTF">2021-05-03T21:57:00Z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