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E7" w:rsidRDefault="008E668A" w:rsidP="006305E7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C28FD6400A24035B0FC71B58EF649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27CF9">
            <w:t>Packet Tracer. Обмен данными с использованием TCP и UDP</w:t>
          </w:r>
        </w:sdtContent>
      </w:sdt>
      <w:r w:rsidR="00527CF9">
        <w:rPr>
          <w:rStyle w:val="LabTitleInstVersred"/>
        </w:rPr>
        <w:t xml:space="preserve"> </w:t>
      </w:r>
    </w:p>
    <w:p w:rsidR="006305E7" w:rsidRDefault="006305E7" w:rsidP="006305E7">
      <w:pPr>
        <w:pStyle w:val="afd"/>
      </w:pPr>
    </w:p>
    <w:p w:rsidR="008E6142" w:rsidRPr="00BB73FF" w:rsidRDefault="008E6142" w:rsidP="006305E7">
      <w:pPr>
        <w:pStyle w:val="afd"/>
      </w:pPr>
      <w:r>
        <w:t>Задачи</w:t>
      </w:r>
    </w:p>
    <w:p w:rsidR="008E6142" w:rsidRPr="004C0909" w:rsidRDefault="008E6142" w:rsidP="008E6142">
      <w:pPr>
        <w:pStyle w:val="BodyTextL25Bold"/>
      </w:pPr>
      <w:r>
        <w:t>Часть 1. Генерация сетевого трафика в режиме моделирования</w:t>
      </w:r>
    </w:p>
    <w:p w:rsidR="008E6142" w:rsidRPr="004C0909" w:rsidRDefault="008E6142" w:rsidP="008E6142">
      <w:pPr>
        <w:pStyle w:val="BodyTextL25Bold"/>
      </w:pPr>
      <w:r>
        <w:t>Часть 2. Изучение функциональных возможностей протоколов TCP и UDP</w:t>
      </w:r>
    </w:p>
    <w:p w:rsidR="008E6142" w:rsidRPr="00C07FD9" w:rsidRDefault="008E6142" w:rsidP="008E6142">
      <w:pPr>
        <w:pStyle w:val="1"/>
        <w:numPr>
          <w:ilvl w:val="0"/>
          <w:numId w:val="3"/>
        </w:numPr>
      </w:pPr>
      <w:r>
        <w:t>Общие сведения</w:t>
      </w:r>
    </w:p>
    <w:p w:rsidR="008E6142" w:rsidRDefault="008E6142" w:rsidP="008E6142">
      <w:pPr>
        <w:pStyle w:val="BodyTextL25"/>
      </w:pPr>
      <w:r>
        <w:t>Это упражнение по моделированию позволит понять основы протоколов TCP и UDP для более подробного их изучения в дальнейшем. Режим моделирования Packet Tracer дает вам возможность просматривать состояние различных PDU, когда они перемещаются по сети.</w:t>
      </w:r>
    </w:p>
    <w:p w:rsidR="008E6142" w:rsidRPr="00A47CC2" w:rsidRDefault="008E6142" w:rsidP="008E6142">
      <w:pPr>
        <w:pStyle w:val="BodyTextL25"/>
      </w:pPr>
      <w:r>
        <w:t>Режим моделирования программы Packet Tracer позволяет просматривать все протоколы и относящиеся к ним PDU. Ниже представлены шаги для поэтапного ознакомления с процессом запроса сервисов с помощью различных приложений, доступных на клиентском ПК. Вы можете изучить функциональные особенности протоколов TCP и UDP, а также возможности мультиплексирования и функцию номеров портов при определении локального приложения, запросившего данные или отправляющего их.  Packet Tracer не засчитывает это действие.</w:t>
      </w:r>
    </w:p>
    <w:p w:rsidR="00D179D3" w:rsidRDefault="00D179D3" w:rsidP="00D179D3">
      <w:pPr>
        <w:pStyle w:val="1"/>
      </w:pPr>
      <w:r>
        <w:t>Инструкции</w:t>
      </w:r>
    </w:p>
    <w:p w:rsidR="008E6142" w:rsidRPr="00AB1ED5" w:rsidRDefault="008E6142" w:rsidP="008E6142">
      <w:pPr>
        <w:pStyle w:val="2"/>
      </w:pPr>
      <w:r>
        <w:t>Генерация сетевого трафика в режиме моделирования и просмотр мультиплексирования.</w:t>
      </w:r>
    </w:p>
    <w:p w:rsidR="008E6142" w:rsidRPr="00AB1ED5" w:rsidRDefault="008E6142" w:rsidP="008E6142">
      <w:pPr>
        <w:pStyle w:val="3"/>
      </w:pPr>
      <w:r>
        <w:t>Сгенерируйте трафик для заполнения таблиц протокола разрешения адресов (ARP).</w:t>
      </w:r>
    </w:p>
    <w:p w:rsidR="008E6142" w:rsidRDefault="008E6142" w:rsidP="006B315B">
      <w:pPr>
        <w:pStyle w:val="BodyTextL25"/>
      </w:pPr>
      <w:r>
        <w:t xml:space="preserve">Выполните указанные ниже действия, чтобы уменьшить объем сетевого трафика, отображаемого при моделировании. </w:t>
      </w:r>
    </w:p>
    <w:p w:rsidR="008E6142" w:rsidRDefault="008E6142" w:rsidP="008E6142">
      <w:pPr>
        <w:pStyle w:val="SubStepAlpha"/>
      </w:pPr>
      <w:r>
        <w:t xml:space="preserve">Нажмите </w:t>
      </w:r>
      <w:r w:rsidRPr="006B315B">
        <w:rPr>
          <w:b/>
        </w:rPr>
        <w:t>MultiServer</w:t>
      </w:r>
      <w:r>
        <w:t xml:space="preserve"> (Мультисервер) и выберите на вкладке </w:t>
      </w:r>
      <w:r w:rsidRPr="006B315B">
        <w:rPr>
          <w:b/>
        </w:rPr>
        <w:t>Desktop</w:t>
      </w:r>
      <w:r>
        <w:t xml:space="preserve"> (Рабочий стол) элемент </w:t>
      </w:r>
      <w:r w:rsidRPr="006B315B">
        <w:rPr>
          <w:b/>
        </w:rPr>
        <w:t>Command Prompt</w:t>
      </w:r>
      <w:r>
        <w:t xml:space="preserve"> (Командная строка).</w:t>
      </w:r>
    </w:p>
    <w:p w:rsidR="008E6142" w:rsidRDefault="008E6142" w:rsidP="00076743">
      <w:pPr>
        <w:pStyle w:val="SubStepAlpha"/>
      </w:pPr>
      <w:r>
        <w:t xml:space="preserve">Введите команду </w:t>
      </w:r>
      <w:r>
        <w:rPr>
          <w:b/>
        </w:rPr>
        <w:t xml:space="preserve">ping -n 1 192.168.1.255 </w:t>
      </w:r>
      <w:r>
        <w:t>. Вы пингуете широковещательный адрес для клиентской локальной сети. Команда будет отправлять только один запрос ping, а не обычные четыре. Это займет несколько секунд, поскольку каждое устройство в сети отвечает на запрос ping от MultiServer.</w:t>
      </w:r>
    </w:p>
    <w:p w:rsidR="008E6142" w:rsidRDefault="008E6142" w:rsidP="008E6142">
      <w:pPr>
        <w:pStyle w:val="SubStepAlpha"/>
      </w:pPr>
      <w:r>
        <w:t xml:space="preserve">Закройте окно </w:t>
      </w:r>
      <w:r>
        <w:rPr>
          <w:b/>
        </w:rPr>
        <w:t>MultiServer (Мультисервер).</w:t>
      </w:r>
    </w:p>
    <w:p w:rsidR="008E6142" w:rsidRPr="00AB1ED5" w:rsidRDefault="008E6142" w:rsidP="00076743">
      <w:pPr>
        <w:pStyle w:val="3"/>
      </w:pPr>
      <w:r>
        <w:t>Сгенерируйте веб-трафик (HTTP).</w:t>
      </w:r>
    </w:p>
    <w:p w:rsidR="008E6142" w:rsidRDefault="008E6142" w:rsidP="008E6142">
      <w:pPr>
        <w:pStyle w:val="SubStepAlpha"/>
      </w:pPr>
      <w:r>
        <w:t>Перейдите в режим моделирования.</w:t>
      </w:r>
    </w:p>
    <w:p w:rsidR="008E6142" w:rsidRDefault="008E6142" w:rsidP="008E6142">
      <w:pPr>
        <w:pStyle w:val="SubStepAlpha"/>
      </w:pPr>
      <w:r>
        <w:t xml:space="preserve">Нажмите кнопку </w:t>
      </w:r>
      <w:r w:rsidRPr="009C7DEF">
        <w:rPr>
          <w:b/>
        </w:rPr>
        <w:t>HTTP Client</w:t>
      </w:r>
      <w:r>
        <w:t xml:space="preserve"> и откройте </w:t>
      </w:r>
      <w:r w:rsidRPr="009C7DEF">
        <w:rPr>
          <w:b/>
        </w:rPr>
        <w:t>веб-браузер</w:t>
      </w:r>
      <w:r>
        <w:t xml:space="preserve"> с рабочего стола.</w:t>
      </w:r>
    </w:p>
    <w:p w:rsidR="008E6142" w:rsidRDefault="008E6142" w:rsidP="008E6142">
      <w:pPr>
        <w:pStyle w:val="SubStepAlpha"/>
      </w:pPr>
      <w:r>
        <w:t xml:space="preserve">В поле URL-адреса введите </w:t>
      </w:r>
      <w:r w:rsidRPr="009C7DEF">
        <w:rPr>
          <w:b/>
        </w:rPr>
        <w:t>192.168.1.254</w:t>
      </w:r>
      <w:r>
        <w:t xml:space="preserve"> и нажмите кнопку </w:t>
      </w:r>
      <w:r w:rsidRPr="009D1E61">
        <w:rPr>
          <w:b/>
        </w:rPr>
        <w:t>Go</w:t>
      </w:r>
      <w:r>
        <w:t>. В окне топологии появятся конверты (единицы PDU).</w:t>
      </w:r>
    </w:p>
    <w:p w:rsidR="008E6142" w:rsidRDefault="008E6142" w:rsidP="008E6142">
      <w:pPr>
        <w:pStyle w:val="SubStepAlpha"/>
      </w:pPr>
      <w:r>
        <w:t xml:space="preserve">Сверните (но не закрывайте) окно </w:t>
      </w:r>
      <w:r w:rsidRPr="00925909">
        <w:rPr>
          <w:b/>
        </w:rPr>
        <w:t xml:space="preserve">HTTP Client </w:t>
      </w:r>
      <w:r>
        <w:t xml:space="preserve">(HTTP-клиент). </w:t>
      </w:r>
    </w:p>
    <w:p w:rsidR="008E6142" w:rsidRDefault="008E6142" w:rsidP="00076743">
      <w:pPr>
        <w:pStyle w:val="3"/>
      </w:pPr>
      <w:r>
        <w:t>Сгенерируйте FTP-трафик.</w:t>
      </w:r>
    </w:p>
    <w:p w:rsidR="008E6142" w:rsidRDefault="008E6142" w:rsidP="006B315B">
      <w:pPr>
        <w:pStyle w:val="SubStepAlpha"/>
        <w:spacing w:before="0"/>
      </w:pPr>
      <w:r>
        <w:t xml:space="preserve">Нажмите </w:t>
      </w:r>
      <w:r w:rsidRPr="009C7DEF">
        <w:rPr>
          <w:b/>
        </w:rPr>
        <w:t>FTP-клиент</w:t>
      </w:r>
      <w:r>
        <w:t xml:space="preserve"> и откройте </w:t>
      </w:r>
      <w:r w:rsidRPr="009C7DEF">
        <w:rPr>
          <w:b/>
        </w:rPr>
        <w:t>командную строку</w:t>
      </w:r>
      <w:r>
        <w:t xml:space="preserve"> на рабочем столе.</w:t>
      </w:r>
    </w:p>
    <w:p w:rsidR="008E6142" w:rsidRDefault="008E6142" w:rsidP="008E6142">
      <w:pPr>
        <w:pStyle w:val="SubStepAlpha"/>
      </w:pPr>
      <w:r>
        <w:lastRenderedPageBreak/>
        <w:t xml:space="preserve">Введите команду </w:t>
      </w:r>
      <w:r>
        <w:rPr>
          <w:b/>
        </w:rPr>
        <w:t>ftp 192.168.1.254</w:t>
      </w:r>
      <w:r>
        <w:t>. В окне моделирования появятся единицы PDU.</w:t>
      </w:r>
    </w:p>
    <w:p w:rsidR="008E6142" w:rsidRDefault="008E6142" w:rsidP="008E6142">
      <w:pPr>
        <w:pStyle w:val="SubStepAlpha"/>
      </w:pPr>
      <w:r>
        <w:t xml:space="preserve">Сверните (но не закрывайте) окно </w:t>
      </w:r>
      <w:r>
        <w:rPr>
          <w:b/>
        </w:rPr>
        <w:t>FTP Client</w:t>
      </w:r>
      <w:r>
        <w:t>(FTP-клиент).</w:t>
      </w:r>
    </w:p>
    <w:p w:rsidR="008E6142" w:rsidRDefault="008E6142" w:rsidP="006B315B">
      <w:pPr>
        <w:pStyle w:val="3"/>
        <w:spacing w:before="120"/>
      </w:pPr>
      <w:r>
        <w:t>Сгенерируйте DNS-трафик.</w:t>
      </w:r>
    </w:p>
    <w:p w:rsidR="008E6142" w:rsidRDefault="008E6142" w:rsidP="00076743">
      <w:pPr>
        <w:pStyle w:val="SubStepAlpha"/>
      </w:pPr>
      <w:r>
        <w:t xml:space="preserve">Нажмите DNS Client и выберите </w:t>
      </w:r>
      <w:r w:rsidRPr="006B315B">
        <w:rPr>
          <w:b/>
        </w:rPr>
        <w:t>Command Prompt</w:t>
      </w:r>
      <w:r>
        <w:t>(Командная строка).</w:t>
      </w:r>
    </w:p>
    <w:p w:rsidR="008E6142" w:rsidRDefault="008E6142" w:rsidP="008E6142">
      <w:pPr>
        <w:pStyle w:val="SubStepAlpha"/>
      </w:pPr>
      <w:r>
        <w:t xml:space="preserve">Введите команду </w:t>
      </w:r>
      <w:r>
        <w:rPr>
          <w:b/>
        </w:rPr>
        <w:t>nslookup multiserver.pt.ptu</w:t>
      </w:r>
      <w:r>
        <w:t>. В окне моделирования появится единица PDU.</w:t>
      </w:r>
    </w:p>
    <w:p w:rsidR="008E6142" w:rsidRDefault="008E6142" w:rsidP="008E6142">
      <w:pPr>
        <w:pStyle w:val="SubStepAlpha"/>
      </w:pPr>
      <w:r>
        <w:t xml:space="preserve">Сверните (но не закрывайте) окно </w:t>
      </w:r>
      <w:r>
        <w:rPr>
          <w:b/>
        </w:rPr>
        <w:t xml:space="preserve">DNS Client (DNS-клиент). </w:t>
      </w:r>
    </w:p>
    <w:p w:rsidR="008E6142" w:rsidRPr="00AB1ED5" w:rsidRDefault="008E6142" w:rsidP="00076743">
      <w:pPr>
        <w:pStyle w:val="3"/>
      </w:pPr>
      <w:r>
        <w:t>Сгенерируйте трафик электронной почты.</w:t>
      </w:r>
    </w:p>
    <w:p w:rsidR="008E6142" w:rsidRDefault="008E6142" w:rsidP="006B315B">
      <w:pPr>
        <w:pStyle w:val="SubStepAlpha"/>
        <w:spacing w:before="0"/>
      </w:pPr>
      <w:r>
        <w:t xml:space="preserve">Нажмите </w:t>
      </w:r>
      <w:r w:rsidRPr="00152A20">
        <w:rPr>
          <w:b/>
        </w:rPr>
        <w:t>E-Mail Client</w:t>
      </w:r>
      <w:r>
        <w:t xml:space="preserve">(Почтовый клиент) и откройте </w:t>
      </w:r>
      <w:r w:rsidRPr="00152A20">
        <w:rPr>
          <w:b/>
        </w:rPr>
        <w:t>E Mail</w:t>
      </w:r>
      <w:r>
        <w:t xml:space="preserve"> (Эл. почта) на Рабочем столе.</w:t>
      </w:r>
    </w:p>
    <w:p w:rsidR="008E6142" w:rsidRDefault="008E6142" w:rsidP="008E6142">
      <w:pPr>
        <w:pStyle w:val="SubStepAlpha"/>
      </w:pPr>
      <w:r>
        <w:t xml:space="preserve">Нажмите кнопку </w:t>
      </w:r>
      <w:r w:rsidRPr="00152A20">
        <w:rPr>
          <w:b/>
        </w:rPr>
        <w:t>Compose</w:t>
      </w:r>
      <w:r>
        <w:t xml:space="preserve"> (Создать) и введите следующие сведения:</w:t>
      </w:r>
    </w:p>
    <w:p w:rsidR="008E6142" w:rsidRDefault="008E6142" w:rsidP="008E6142">
      <w:pPr>
        <w:pStyle w:val="SubStepNum"/>
      </w:pPr>
      <w:r>
        <w:t>To (Получатель):</w:t>
      </w:r>
      <w:r>
        <w:rPr>
          <w:b/>
        </w:rPr>
        <w:t xml:space="preserve"> user@multiserver.pt.ptu</w:t>
      </w:r>
    </w:p>
    <w:p w:rsidR="008E6142" w:rsidRDefault="008E6142" w:rsidP="008E6142">
      <w:pPr>
        <w:pStyle w:val="SubStepNum"/>
      </w:pPr>
      <w:r>
        <w:rPr>
          <w:b/>
        </w:rPr>
        <w:t xml:space="preserve">Subject (Тема): </w:t>
      </w:r>
      <w:r>
        <w:t>укажите тему сообщения</w:t>
      </w:r>
    </w:p>
    <w:p w:rsidR="008E6142" w:rsidRDefault="008E6142" w:rsidP="008E6142">
      <w:pPr>
        <w:pStyle w:val="SubStepNum"/>
      </w:pPr>
      <w:r>
        <w:t>E-Mail Body (Текст письма):</w:t>
      </w:r>
      <w:r>
        <w:rPr>
          <w:b/>
        </w:rPr>
        <w:t xml:space="preserve"> введите текст письма</w:t>
      </w:r>
    </w:p>
    <w:p w:rsidR="008E6142" w:rsidRDefault="008E6142" w:rsidP="008E6142">
      <w:pPr>
        <w:pStyle w:val="SubStepAlpha"/>
      </w:pPr>
      <w:r>
        <w:t xml:space="preserve">Нажмите </w:t>
      </w:r>
      <w:r w:rsidRPr="00A4003B">
        <w:rPr>
          <w:b/>
        </w:rPr>
        <w:t>Send (Отправить)</w:t>
      </w:r>
      <w:r>
        <w:t>.</w:t>
      </w:r>
    </w:p>
    <w:p w:rsidR="008E6142" w:rsidRDefault="008E6142" w:rsidP="008E6142">
      <w:pPr>
        <w:pStyle w:val="SubStepAlpha"/>
      </w:pPr>
      <w:r>
        <w:t>Сверните (но не закрывайте) окно</w:t>
      </w:r>
      <w:r>
        <w:rPr>
          <w:b/>
        </w:rPr>
        <w:t xml:space="preserve"> E-Mail Client </w:t>
      </w:r>
      <w:r>
        <w:t>(Почтовый клиент).</w:t>
      </w:r>
    </w:p>
    <w:p w:rsidR="008E6142" w:rsidRDefault="008E6142" w:rsidP="00076743">
      <w:pPr>
        <w:pStyle w:val="3"/>
      </w:pPr>
      <w:r>
        <w:t>Убедитесь, что трафик сгенерирован и готов для моделирования.</w:t>
      </w:r>
    </w:p>
    <w:p w:rsidR="008E6142" w:rsidRDefault="008E6142" w:rsidP="008E6142">
      <w:pPr>
        <w:pStyle w:val="BodyTextL25"/>
      </w:pPr>
      <w:r>
        <w:t>Теперь на панели моделирования должны быть записи PDU для каждого клиентского компьютера.</w:t>
      </w:r>
    </w:p>
    <w:p w:rsidR="008E6142" w:rsidRDefault="008E6142" w:rsidP="008E6142">
      <w:pPr>
        <w:pStyle w:val="3"/>
      </w:pPr>
      <w:r>
        <w:t>Изучите процесс мультиплексирования при передаче трафика по сети.</w:t>
      </w:r>
    </w:p>
    <w:p w:rsidR="008E6142" w:rsidRDefault="008E6142" w:rsidP="008E6142">
      <w:pPr>
        <w:pStyle w:val="BodyTextL25"/>
      </w:pPr>
      <w:r>
        <w:t xml:space="preserve">Теперь вы будете использовать </w:t>
      </w:r>
      <w:r>
        <w:rPr>
          <w:b/>
        </w:rPr>
        <w:t xml:space="preserve">кнопку Захват/Переадресация </w:t>
      </w:r>
      <w:r>
        <w:t>на панели моделирования, чтобы наблюдать за различными протоколами, перемещающимися по сети.</w:t>
      </w:r>
    </w:p>
    <w:p w:rsidR="008E6142" w:rsidRDefault="008E6142" w:rsidP="008E6142">
      <w:pPr>
        <w:pStyle w:val="BodyTextL25"/>
      </w:pPr>
      <w:r>
        <w:rPr>
          <w:b/>
        </w:rPr>
        <w:t>Примечание</w:t>
      </w:r>
      <w:r>
        <w:t xml:space="preserve">: Кнопка  Capture/Forward (Захватки/Вперед) ' </w:t>
      </w:r>
      <w:r>
        <w:rPr>
          <w:b/>
        </w:rPr>
        <w:t>&gt;|</w:t>
      </w:r>
      <w:r>
        <w:t xml:space="preserve"> ' представляет собой маленькую стрелку, указывающую вправо с вертикальной линией рядом с ней. </w:t>
      </w:r>
      <w:r>
        <w:rPr>
          <w:b/>
        </w:rPr>
        <w:t xml:space="preserve"> </w:t>
      </w:r>
    </w:p>
    <w:p w:rsidR="008E6142" w:rsidRDefault="008E6142" w:rsidP="008E6142">
      <w:pPr>
        <w:pStyle w:val="SubStepAlpha"/>
      </w:pPr>
      <w:r>
        <w:t xml:space="preserve">Нажмите кнопку </w:t>
      </w:r>
      <w:r>
        <w:rPr>
          <w:b/>
        </w:rPr>
        <w:t xml:space="preserve">Capture/Forward (Захватить/вперед) </w:t>
      </w:r>
      <w:r>
        <w:t>один раз. Все PDU передаются на коммутатор.</w:t>
      </w:r>
    </w:p>
    <w:p w:rsidR="006B315B" w:rsidRDefault="008E6142" w:rsidP="008E6142">
      <w:pPr>
        <w:pStyle w:val="SubStepAlpha"/>
      </w:pPr>
      <w:r>
        <w:t xml:space="preserve">Нажмите « </w:t>
      </w:r>
      <w:r>
        <w:rPr>
          <w:b/>
        </w:rPr>
        <w:t>Capture/Forward</w:t>
      </w:r>
      <w:r>
        <w:t>» шесть раз и наблюдайте за PDU с разных хостов, пока они путешествуют по сети. Обратите внимание, что в любой момент времени только одна PDU может передаваться по проводу в каждом направлении.</w:t>
      </w:r>
    </w:p>
    <w:p w:rsidR="006B315B" w:rsidRDefault="006B315B" w:rsidP="006B315B">
      <w:pPr>
        <w:pStyle w:val="4"/>
      </w:pPr>
      <w:r>
        <w:t>Вопросы:</w:t>
      </w:r>
    </w:p>
    <w:p w:rsidR="008E6142" w:rsidRDefault="008E6142" w:rsidP="006B315B">
      <w:pPr>
        <w:pStyle w:val="BodyTextL50"/>
        <w:spacing w:before="0"/>
      </w:pPr>
      <w:r>
        <w:t>Как это называется?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Default="008E6142" w:rsidP="006B315B">
      <w:pPr>
        <w:pStyle w:val="BodyTextL50"/>
      </w:pPr>
      <w:r>
        <w:t>В списке событий на панели моделирования отображаются различные блоки PDU. В чем смысл различных цветов?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Pr="00AB1ED5" w:rsidRDefault="008E6142" w:rsidP="008E6142">
      <w:pPr>
        <w:pStyle w:val="2"/>
      </w:pPr>
      <w:r>
        <w:t>Изучение функциональных возможностей протоколов TCP и UDP</w:t>
      </w:r>
    </w:p>
    <w:p w:rsidR="008E6142" w:rsidRPr="00AB1ED5" w:rsidRDefault="008E6142" w:rsidP="008E6142">
      <w:pPr>
        <w:pStyle w:val="3"/>
      </w:pPr>
      <w:r>
        <w:t>Изучите HTTP-трафик, когда клиенты обмениваются данными с сервером.</w:t>
      </w:r>
    </w:p>
    <w:p w:rsidR="008E6142" w:rsidRDefault="008E6142" w:rsidP="008E6142">
      <w:pPr>
        <w:pStyle w:val="SubStepAlpha"/>
      </w:pPr>
      <w:r>
        <w:t xml:space="preserve">Нажмите </w:t>
      </w:r>
      <w:r w:rsidRPr="00D179D3">
        <w:rPr>
          <w:b/>
        </w:rPr>
        <w:t>Reset Simulation</w:t>
      </w:r>
      <w:r>
        <w:t xml:space="preserve"> (Сбросить моделирование).</w:t>
      </w:r>
    </w:p>
    <w:p w:rsidR="008E6142" w:rsidRDefault="008E6142" w:rsidP="008E6142">
      <w:pPr>
        <w:pStyle w:val="SubStepAlpha"/>
      </w:pPr>
      <w:r>
        <w:t xml:space="preserve">Фильтрация трафика отображается в данный момент только для </w:t>
      </w:r>
      <w:r>
        <w:rPr>
          <w:b/>
        </w:rPr>
        <w:t>HTTP</w:t>
      </w:r>
      <w:r>
        <w:t xml:space="preserve"> и </w:t>
      </w:r>
      <w:r>
        <w:rPr>
          <w:b/>
        </w:rPr>
        <w:t>TCP</w:t>
      </w:r>
      <w:r>
        <w:t xml:space="preserve"> PDU. Чтобы отфильтровать отображаемый трафик: </w:t>
      </w:r>
    </w:p>
    <w:p w:rsidR="008E6142" w:rsidRDefault="008E6142" w:rsidP="008E6142">
      <w:pPr>
        <w:pStyle w:val="SubStepNum"/>
      </w:pPr>
      <w:r>
        <w:lastRenderedPageBreak/>
        <w:t xml:space="preserve">Нажмите кнопку </w:t>
      </w:r>
      <w:r w:rsidRPr="00DD7285">
        <w:rPr>
          <w:b/>
        </w:rPr>
        <w:t>Edit Filters (Редактировать фильтры)</w:t>
      </w:r>
      <w:r>
        <w:t xml:space="preserve"> и измените состояние флажка </w:t>
      </w:r>
      <w:r w:rsidRPr="00DD7285">
        <w:rPr>
          <w:b/>
        </w:rPr>
        <w:t>Show All/None (Показать все/ничего).</w:t>
      </w:r>
      <w:r>
        <w:t xml:space="preserve"> </w:t>
      </w:r>
    </w:p>
    <w:p w:rsidR="008E6142" w:rsidRDefault="008E6142" w:rsidP="008E6142">
      <w:pPr>
        <w:pStyle w:val="SubStepNum"/>
      </w:pPr>
      <w:r>
        <w:t xml:space="preserve">Выберите протоколы </w:t>
      </w:r>
      <w:r w:rsidRPr="00DD7285">
        <w:rPr>
          <w:b/>
        </w:rPr>
        <w:t>HTTP</w:t>
      </w:r>
      <w:r>
        <w:t xml:space="preserve"> и</w:t>
      </w:r>
      <w:r>
        <w:rPr>
          <w:b/>
        </w:rPr>
        <w:t xml:space="preserve"> TCP</w:t>
      </w:r>
      <w:r>
        <w:t xml:space="preserve">. Нажмите красную кнопку «x» в правом верхнем углу окна «Редактировать фильтры», чтобы закрыть ее. В разделе Visible Events (Видимые события) теперь должны отображаться только PDU-единицы </w:t>
      </w:r>
      <w:r w:rsidRPr="00BC221C">
        <w:rPr>
          <w:b/>
        </w:rPr>
        <w:t>HTTP</w:t>
      </w:r>
      <w:r>
        <w:t xml:space="preserve">- и </w:t>
      </w:r>
      <w:r>
        <w:rPr>
          <w:b/>
        </w:rPr>
        <w:t>TCP</w:t>
      </w:r>
      <w:r>
        <w:t>-трафика.</w:t>
      </w:r>
    </w:p>
    <w:p w:rsidR="008E6142" w:rsidRDefault="008E6142" w:rsidP="008E6142">
      <w:pPr>
        <w:pStyle w:val="SubStepAlpha"/>
      </w:pPr>
      <w:r>
        <w:t xml:space="preserve">Откройте браузер на HTTP-клиенте и введите </w:t>
      </w:r>
      <w:r w:rsidRPr="00A34D9D">
        <w:rPr>
          <w:b/>
        </w:rPr>
        <w:t>192.168.1.254</w:t>
      </w:r>
      <w:r>
        <w:t xml:space="preserve"> в поле URL. Нажмите кнопку </w:t>
      </w:r>
      <w:r w:rsidRPr="00DB00AF">
        <w:rPr>
          <w:b/>
        </w:rPr>
        <w:t>Перейти</w:t>
      </w:r>
      <w:r>
        <w:t xml:space="preserve"> , чтобы подключиться к серверу по протоколу HTTP. Сверните окно HTTP Клиента.</w:t>
      </w:r>
    </w:p>
    <w:p w:rsidR="00A52259" w:rsidRDefault="008E6142" w:rsidP="008E6142">
      <w:pPr>
        <w:pStyle w:val="SubStepAlpha"/>
      </w:pPr>
      <w:r>
        <w:t>Нажмите «</w:t>
      </w:r>
      <w:r w:rsidRPr="00193A9B">
        <w:rPr>
          <w:b/>
        </w:rPr>
        <w:t>Capture/Forward</w:t>
      </w:r>
      <w:r>
        <w:t>», пока не появится PDU для HTTP. Обратите внимание, что цвет конверта в окне топологии совпадает с цветовым кодом PDU HTTP в панели моделирования.</w:t>
      </w:r>
    </w:p>
    <w:p w:rsidR="00A52259" w:rsidRDefault="00A52259" w:rsidP="00A52259">
      <w:pPr>
        <w:pStyle w:val="4"/>
      </w:pPr>
      <w:r>
        <w:t>Вопрос:</w:t>
      </w:r>
    </w:p>
    <w:p w:rsidR="00A52259" w:rsidRDefault="008E6142" w:rsidP="00A52259">
      <w:pPr>
        <w:pStyle w:val="BodyTextL50"/>
        <w:spacing w:before="0"/>
      </w:pPr>
      <w:r>
        <w:t>Почему для появления PDU HTTP понадобилось так много времени?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A52259" w:rsidRDefault="008E6142" w:rsidP="008E6142">
      <w:pPr>
        <w:pStyle w:val="SubStepAlpha"/>
      </w:pPr>
      <w:r>
        <w:t xml:space="preserve">Нажмите конверт PDU для отображения сведений о PDU. Перейдите на вкладку </w:t>
      </w:r>
      <w:r>
        <w:rPr>
          <w:b/>
        </w:rPr>
        <w:t>Outbound PDU Details</w:t>
      </w:r>
      <w:r>
        <w:t xml:space="preserve"> (Сведения об исходящем PDU) и прокрутите вниз со второго до последнего раздела.</w:t>
      </w:r>
    </w:p>
    <w:p w:rsidR="00A52259" w:rsidRDefault="00A52259" w:rsidP="00A52259">
      <w:pPr>
        <w:pStyle w:val="4"/>
      </w:pPr>
      <w:r>
        <w:t>Вопросы:</w:t>
      </w:r>
    </w:p>
    <w:p w:rsidR="008E6142" w:rsidRDefault="00A52259" w:rsidP="00A52259">
      <w:pPr>
        <w:pStyle w:val="BodyTextL50"/>
        <w:spacing w:before="0"/>
      </w:pPr>
      <w:r>
        <w:t>Как помечен данный раздел?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Default="008E6142" w:rsidP="008E6142">
      <w:pPr>
        <w:pStyle w:val="BodyTextL50"/>
      </w:pPr>
      <w:r>
        <w:t>Можно ли назвать такую связь надежной?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A52259" w:rsidRPr="006305E7" w:rsidRDefault="008E6142" w:rsidP="008E6142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Запишите</w:t>
      </w:r>
      <w:r w:rsidRPr="006305E7">
        <w:rPr>
          <w:lang w:val="en-US"/>
        </w:rPr>
        <w:t xml:space="preserve"> </w:t>
      </w:r>
      <w:r>
        <w:t>значения</w:t>
      </w:r>
      <w:r w:rsidRPr="006305E7">
        <w:rPr>
          <w:lang w:val="en-US"/>
        </w:rPr>
        <w:t xml:space="preserve"> </w:t>
      </w:r>
      <w:r>
        <w:t>параметров</w:t>
      </w:r>
      <w:r w:rsidRPr="006305E7">
        <w:rPr>
          <w:lang w:val="en-US"/>
        </w:rPr>
        <w:t xml:space="preserve"> </w:t>
      </w:r>
      <w:r w:rsidRPr="006305E7">
        <w:rPr>
          <w:b/>
          <w:lang w:val="en-US"/>
        </w:rPr>
        <w:t>SRC PORT</w:t>
      </w:r>
      <w:r w:rsidRPr="006305E7">
        <w:rPr>
          <w:lang w:val="en-US"/>
        </w:rPr>
        <w:t xml:space="preserve">, </w:t>
      </w:r>
      <w:r w:rsidRPr="006305E7">
        <w:rPr>
          <w:b/>
          <w:lang w:val="en-US"/>
        </w:rPr>
        <w:t>DEST PORT</w:t>
      </w:r>
      <w:r w:rsidRPr="006305E7">
        <w:rPr>
          <w:lang w:val="en-US"/>
        </w:rPr>
        <w:t xml:space="preserve">, </w:t>
      </w:r>
      <w:r w:rsidRPr="006305E7">
        <w:rPr>
          <w:b/>
          <w:lang w:val="en-US"/>
        </w:rPr>
        <w:t>SEQUENCE NUM</w:t>
      </w:r>
      <w:r w:rsidRPr="006305E7">
        <w:rPr>
          <w:lang w:val="en-US"/>
        </w:rPr>
        <w:t xml:space="preserve"> </w:t>
      </w:r>
      <w:r>
        <w:t>и</w:t>
      </w:r>
      <w:r w:rsidRPr="006305E7">
        <w:rPr>
          <w:lang w:val="en-US"/>
        </w:rPr>
        <w:t xml:space="preserve"> </w:t>
      </w:r>
      <w:r w:rsidRPr="006305E7">
        <w:rPr>
          <w:b/>
          <w:lang w:val="en-US"/>
        </w:rPr>
        <w:t>ACK NUM</w:t>
      </w:r>
      <w:r w:rsidRPr="006305E7">
        <w:rPr>
          <w:lang w:val="en-US"/>
        </w:rPr>
        <w:t>.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Pr="00A34D9D" w:rsidRDefault="008E6142" w:rsidP="008E6142">
      <w:pPr>
        <w:pStyle w:val="SubStepAlpha"/>
      </w:pPr>
      <w:r>
        <w:t>Посмотрите на значение в поле Флаги, которое находится рядом с полем Окно. Значения справа от «b» представляют TCP-флаги, установленные для данного этапа обмена данными. Каждое из шести мест соответствует флагу. Наличие «1» в любом месте указывает на то, что флаг установлен. За один раз можно установить несколько флагов. Значения флагов показаны ниже.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Таблица значений логических значений в поле флагов сегмента TCP."/>
      </w:tblPr>
      <w:tblGrid>
        <w:gridCol w:w="1795"/>
        <w:gridCol w:w="1260"/>
        <w:gridCol w:w="1170"/>
        <w:gridCol w:w="1080"/>
        <w:gridCol w:w="1350"/>
        <w:gridCol w:w="1260"/>
        <w:gridCol w:w="1260"/>
      </w:tblGrid>
      <w:tr w:rsidR="00A53CB4" w:rsidRPr="0013189B" w:rsidTr="00A53CB4">
        <w:trPr>
          <w:jc w:val="center"/>
        </w:trPr>
        <w:tc>
          <w:tcPr>
            <w:tcW w:w="1795" w:type="dxa"/>
          </w:tcPr>
          <w:p w:rsidR="008E6142" w:rsidRPr="0013189B" w:rsidRDefault="008E6142" w:rsidP="0028120D">
            <w:pPr>
              <w:rPr>
                <w:sz w:val="20"/>
                <w:szCs w:val="20"/>
              </w:rPr>
            </w:pPr>
            <w:r>
              <w:rPr>
                <w:sz w:val="20"/>
              </w:rPr>
              <w:t>Место флага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8E6142" w:rsidRPr="0013189B" w:rsidTr="00A53CB4">
        <w:trPr>
          <w:jc w:val="center"/>
        </w:trPr>
        <w:tc>
          <w:tcPr>
            <w:tcW w:w="1795" w:type="dxa"/>
          </w:tcPr>
          <w:p w:rsidR="008E6142" w:rsidRPr="0013189B" w:rsidRDefault="008E6142" w:rsidP="0028120D">
            <w:pPr>
              <w:rPr>
                <w:sz w:val="20"/>
                <w:szCs w:val="20"/>
              </w:rPr>
            </w:pPr>
            <w:r>
              <w:rPr>
                <w:sz w:val="20"/>
              </w:rPr>
              <w:t>Значение</w:t>
            </w:r>
          </w:p>
        </w:tc>
        <w:tc>
          <w:tcPr>
            <w:tcW w:w="126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URG</w:t>
            </w:r>
          </w:p>
        </w:tc>
        <w:tc>
          <w:tcPr>
            <w:tcW w:w="117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ACK</w:t>
            </w:r>
          </w:p>
        </w:tc>
        <w:tc>
          <w:tcPr>
            <w:tcW w:w="108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PSH</w:t>
            </w:r>
          </w:p>
        </w:tc>
        <w:tc>
          <w:tcPr>
            <w:tcW w:w="135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RST</w:t>
            </w:r>
          </w:p>
        </w:tc>
        <w:tc>
          <w:tcPr>
            <w:tcW w:w="126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SYN</w:t>
            </w:r>
          </w:p>
        </w:tc>
        <w:tc>
          <w:tcPr>
            <w:tcW w:w="126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FIN</w:t>
            </w:r>
          </w:p>
        </w:tc>
      </w:tr>
    </w:tbl>
    <w:p w:rsidR="00112877" w:rsidRDefault="00112877" w:rsidP="00112877">
      <w:pPr>
        <w:pStyle w:val="4"/>
      </w:pPr>
      <w:r>
        <w:t>Вопрос:</w:t>
      </w:r>
    </w:p>
    <w:p w:rsidR="00112877" w:rsidRDefault="008E6142" w:rsidP="00112877">
      <w:pPr>
        <w:pStyle w:val="BodyTextL50"/>
        <w:spacing w:before="0"/>
      </w:pPr>
      <w:r>
        <w:t>Какие TCP-флаги установлены в этом PDU?</w:t>
      </w:r>
    </w:p>
    <w:p w:rsidR="00112877" w:rsidRDefault="00112877" w:rsidP="00112877">
      <w:pPr>
        <w:pStyle w:val="AnswerLineL50"/>
      </w:pPr>
      <w:r>
        <w:t>Введите ваш ответ здесь.</w:t>
      </w:r>
    </w:p>
    <w:p w:rsidR="008E6142" w:rsidRDefault="008E6142" w:rsidP="00A53CB4">
      <w:pPr>
        <w:pStyle w:val="SubStepAlpha"/>
      </w:pPr>
      <w:r>
        <w:t xml:space="preserve">Закройте PDU и нажимайте кнопку </w:t>
      </w:r>
      <w:r w:rsidRPr="00193A9B">
        <w:rPr>
          <w:b/>
        </w:rPr>
        <w:t xml:space="preserve">Capture/Forward </w:t>
      </w:r>
      <w:r>
        <w:t xml:space="preserve">пока PDU не вернется на узел </w:t>
      </w:r>
      <w:r>
        <w:rPr>
          <w:b/>
        </w:rPr>
        <w:t>HTTP Client</w:t>
      </w:r>
      <w:r>
        <w:t>.</w:t>
      </w:r>
    </w:p>
    <w:p w:rsidR="00A52259" w:rsidRDefault="008E6142" w:rsidP="00A53CB4">
      <w:pPr>
        <w:pStyle w:val="SubStepAlpha"/>
      </w:pPr>
      <w:r>
        <w:t xml:space="preserve">Нажмите конверт PDU и откройте вкладку </w:t>
      </w:r>
      <w:r>
        <w:rPr>
          <w:b/>
        </w:rPr>
        <w:t>Inbound PDU Details</w:t>
      </w:r>
      <w:r>
        <w:t>(Сведения о входящей PDU).</w:t>
      </w:r>
    </w:p>
    <w:p w:rsidR="00A52259" w:rsidRDefault="00A52259" w:rsidP="00A52259">
      <w:pPr>
        <w:pStyle w:val="4"/>
      </w:pPr>
      <w:r>
        <w:t>Вопрос:</w:t>
      </w:r>
    </w:p>
    <w:p w:rsidR="008E6142" w:rsidRDefault="008E6142" w:rsidP="00A52259">
      <w:pPr>
        <w:pStyle w:val="BodyTextL50"/>
        <w:spacing w:before="0"/>
      </w:pPr>
      <w:r>
        <w:t>Чем отличаются порт и порядковые номера от имевшихся ранее?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Pr="00AC69E7" w:rsidRDefault="008E6142" w:rsidP="00A53CB4">
      <w:pPr>
        <w:pStyle w:val="SubStepAlpha"/>
      </w:pPr>
      <w:r>
        <w:t>Нажмите по HTTP PDU, который</w:t>
      </w:r>
      <w:r>
        <w:rPr>
          <w:b/>
        </w:rPr>
        <w:t xml:space="preserve"> HTTP-клиент</w:t>
      </w:r>
      <w:r>
        <w:t xml:space="preserve"> подготовил для отправки </w:t>
      </w:r>
      <w:proofErr w:type="gramStart"/>
      <w:r>
        <w:t xml:space="preserve">в  </w:t>
      </w:r>
      <w:r>
        <w:rPr>
          <w:b/>
        </w:rPr>
        <w:t>MultiServer</w:t>
      </w:r>
      <w:proofErr w:type="gramEnd"/>
      <w:r>
        <w:rPr>
          <w:b/>
        </w:rPr>
        <w:t xml:space="preserve"> </w:t>
      </w:r>
      <w:r>
        <w:t xml:space="preserve">. Это начало сеанса связи по протоколу HTTP. Щелкните второй конверт PDU и откройте вкладку </w:t>
      </w:r>
      <w:r>
        <w:rPr>
          <w:b/>
        </w:rPr>
        <w:t>Outbount PDU Details</w:t>
      </w:r>
      <w:r>
        <w:t xml:space="preserve"> (Сведения об исходящей PDU).</w:t>
      </w:r>
    </w:p>
    <w:p w:rsidR="00A52259" w:rsidRDefault="00A52259" w:rsidP="00A52259">
      <w:pPr>
        <w:pStyle w:val="4"/>
      </w:pPr>
      <w:r>
        <w:t>Вопрос:</w:t>
      </w:r>
    </w:p>
    <w:p w:rsidR="008E6142" w:rsidRDefault="008E6142" w:rsidP="00A52259">
      <w:pPr>
        <w:pStyle w:val="BodyTextL50"/>
        <w:spacing w:before="0"/>
      </w:pPr>
      <w:r>
        <w:t>Какие данные теперь представлены в разделе TCP? Чем отличаются порт и порядковые номера от предыдущих двух PDU?</w:t>
      </w:r>
    </w:p>
    <w:p w:rsidR="00A52259" w:rsidRPr="00494DBD" w:rsidRDefault="00A52259" w:rsidP="00A52259">
      <w:pPr>
        <w:pStyle w:val="AnswerLineL50"/>
      </w:pPr>
      <w:r>
        <w:t>Введите ваш ответ здесь.</w:t>
      </w:r>
    </w:p>
    <w:p w:rsidR="008E6142" w:rsidRPr="004D64E2" w:rsidRDefault="008E6142" w:rsidP="00A53CB4">
      <w:pPr>
        <w:pStyle w:val="SubStepAlpha"/>
      </w:pPr>
      <w:r>
        <w:t>Моделирование будет сброшено.</w:t>
      </w:r>
    </w:p>
    <w:p w:rsidR="008E6142" w:rsidRPr="00AB1ED5" w:rsidRDefault="008E6142" w:rsidP="008E6142">
      <w:pPr>
        <w:pStyle w:val="3"/>
      </w:pPr>
      <w:r>
        <w:lastRenderedPageBreak/>
        <w:t>Изучите FTP-трафик, когда клиенты обмениваются данными с сервером.</w:t>
      </w:r>
    </w:p>
    <w:p w:rsidR="008E6142" w:rsidRDefault="008E6142" w:rsidP="00A53CB4">
      <w:pPr>
        <w:pStyle w:val="SubStepAlpha"/>
      </w:pPr>
      <w:r>
        <w:t xml:space="preserve">Откройте командную строку на рабочем столе клиента FTP. Запустите FTP-соединение, введя </w:t>
      </w:r>
      <w:r w:rsidRPr="00C506C1">
        <w:rPr>
          <w:b/>
        </w:rPr>
        <w:t>ftp 192.168.1.254</w:t>
      </w:r>
      <w:r>
        <w:t>.</w:t>
      </w:r>
    </w:p>
    <w:p w:rsidR="008E6142" w:rsidRDefault="008E6142" w:rsidP="00A53CB4">
      <w:pPr>
        <w:pStyle w:val="SubStepAlpha"/>
      </w:pPr>
      <w:r>
        <w:t xml:space="preserve">Откройте панель моделирования и измените </w:t>
      </w:r>
      <w:r>
        <w:rPr>
          <w:b/>
        </w:rPr>
        <w:t xml:space="preserve">Edit Filters </w:t>
      </w:r>
      <w:r>
        <w:t xml:space="preserve">(Редактировать фильтры), чтобы отображались только протоколы </w:t>
      </w:r>
      <w:r>
        <w:rPr>
          <w:b/>
        </w:rPr>
        <w:t xml:space="preserve">FTP </w:t>
      </w:r>
      <w:r>
        <w:t xml:space="preserve">и </w:t>
      </w:r>
      <w:r>
        <w:rPr>
          <w:b/>
        </w:rPr>
        <w:t>TCP</w:t>
      </w:r>
      <w:r>
        <w:t>.</w:t>
      </w:r>
    </w:p>
    <w:p w:rsidR="008E6142" w:rsidRDefault="008E6142" w:rsidP="00A53CB4">
      <w:pPr>
        <w:pStyle w:val="SubStepAlpha"/>
      </w:pPr>
      <w:r>
        <w:t xml:space="preserve">Нажмите кнопку </w:t>
      </w:r>
      <w:r w:rsidRPr="00193A9B">
        <w:rPr>
          <w:b/>
        </w:rPr>
        <w:t>Capture/Forward</w:t>
      </w:r>
      <w:r>
        <w:t xml:space="preserve"> (Захватить/переадресовать). Нажмите на второй конверт PDU и откройте его.</w:t>
      </w:r>
    </w:p>
    <w:p w:rsidR="00A52259" w:rsidRDefault="008E6142" w:rsidP="008E6142">
      <w:pPr>
        <w:pStyle w:val="BodyTextL50"/>
      </w:pPr>
      <w:r>
        <w:t xml:space="preserve">Откройте вкладку </w:t>
      </w:r>
      <w:r>
        <w:rPr>
          <w:b/>
        </w:rPr>
        <w:t>Outbound PDU Details</w:t>
      </w:r>
      <w:r>
        <w:t xml:space="preserve"> (Сведения о входящей PDU) и перейдите вниз к TCP разделу.</w:t>
      </w:r>
    </w:p>
    <w:p w:rsidR="00A52259" w:rsidRDefault="00A52259" w:rsidP="00076743">
      <w:pPr>
        <w:pStyle w:val="4"/>
      </w:pPr>
      <w:r>
        <w:t>Вопрос:</w:t>
      </w:r>
    </w:p>
    <w:p w:rsidR="008E6142" w:rsidRDefault="008E6142" w:rsidP="00076743">
      <w:pPr>
        <w:pStyle w:val="BodyTextL50"/>
        <w:spacing w:before="0"/>
      </w:pPr>
      <w:r>
        <w:t>Можно ли назвать такую связь надежной?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</w:p>
    <w:p w:rsidR="00A52259" w:rsidRPr="006305E7" w:rsidRDefault="008E6142" w:rsidP="00A53CB4">
      <w:pPr>
        <w:pStyle w:val="SubStepAlpha"/>
        <w:rPr>
          <w:lang w:val="en-US"/>
        </w:rPr>
      </w:pPr>
      <w:r>
        <w:t>Запишите</w:t>
      </w:r>
      <w:r w:rsidRPr="006305E7">
        <w:rPr>
          <w:lang w:val="en-US"/>
        </w:rPr>
        <w:t xml:space="preserve"> </w:t>
      </w:r>
      <w:r>
        <w:t>значения</w:t>
      </w:r>
      <w:r w:rsidRPr="006305E7">
        <w:rPr>
          <w:lang w:val="en-US"/>
        </w:rPr>
        <w:t xml:space="preserve"> </w:t>
      </w:r>
      <w:r>
        <w:t>параметров</w:t>
      </w:r>
      <w:r w:rsidRPr="006305E7">
        <w:rPr>
          <w:lang w:val="en-US"/>
        </w:rPr>
        <w:t xml:space="preserve"> </w:t>
      </w:r>
      <w:r w:rsidRPr="006305E7">
        <w:rPr>
          <w:b/>
          <w:lang w:val="en-US"/>
        </w:rPr>
        <w:t>SRC PORT</w:t>
      </w:r>
      <w:r w:rsidRPr="006305E7">
        <w:rPr>
          <w:lang w:val="en-US"/>
        </w:rPr>
        <w:t xml:space="preserve">, </w:t>
      </w:r>
      <w:r w:rsidRPr="006305E7">
        <w:rPr>
          <w:b/>
          <w:lang w:val="en-US"/>
        </w:rPr>
        <w:t>DEST PORT</w:t>
      </w:r>
      <w:r w:rsidRPr="006305E7">
        <w:rPr>
          <w:lang w:val="en-US"/>
        </w:rPr>
        <w:t xml:space="preserve">, </w:t>
      </w:r>
      <w:r w:rsidRPr="006305E7">
        <w:rPr>
          <w:b/>
          <w:lang w:val="en-US"/>
        </w:rPr>
        <w:t>SEQUENCE NUM</w:t>
      </w:r>
      <w:r w:rsidRPr="006305E7">
        <w:rPr>
          <w:lang w:val="en-US"/>
        </w:rPr>
        <w:t xml:space="preserve"> </w:t>
      </w:r>
      <w:r>
        <w:t>и</w:t>
      </w:r>
      <w:r w:rsidRPr="006305E7">
        <w:rPr>
          <w:lang w:val="en-US"/>
        </w:rPr>
        <w:t xml:space="preserve"> </w:t>
      </w:r>
      <w:r w:rsidRPr="006305E7">
        <w:rPr>
          <w:b/>
          <w:lang w:val="en-US"/>
        </w:rPr>
        <w:t>ACK NUM</w:t>
      </w:r>
      <w:r w:rsidRPr="006305E7">
        <w:rPr>
          <w:lang w:val="en-US"/>
        </w:rPr>
        <w:t>.</w:t>
      </w:r>
    </w:p>
    <w:p w:rsidR="00A52259" w:rsidRDefault="00A52259" w:rsidP="00A52259">
      <w:pPr>
        <w:pStyle w:val="4"/>
      </w:pPr>
      <w:r>
        <w:t>Вопрос:</w:t>
      </w:r>
    </w:p>
    <w:p w:rsidR="008E6142" w:rsidRDefault="008E6142" w:rsidP="00A52259">
      <w:pPr>
        <w:pStyle w:val="BodyTextL50"/>
        <w:spacing w:before="0"/>
      </w:pPr>
      <w:r>
        <w:t>Каково значение в поле флага?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Default="008E6142" w:rsidP="00A53CB4">
      <w:pPr>
        <w:pStyle w:val="SubStepAlpha"/>
      </w:pPr>
      <w:r>
        <w:t xml:space="preserve">Закройте PDU и нажимайте кнопку </w:t>
      </w:r>
      <w:r w:rsidRPr="00193A9B">
        <w:rPr>
          <w:b/>
        </w:rPr>
        <w:t xml:space="preserve">Capture/Forward </w:t>
      </w:r>
      <w:r>
        <w:t xml:space="preserve">пока PDU не вернется на узел </w:t>
      </w:r>
      <w:r>
        <w:rPr>
          <w:b/>
        </w:rPr>
        <w:t>FTP Client</w:t>
      </w:r>
      <w:r>
        <w:t xml:space="preserve"> с флажком.</w:t>
      </w:r>
    </w:p>
    <w:p w:rsidR="00A52259" w:rsidRDefault="008E6142" w:rsidP="00A53CB4">
      <w:pPr>
        <w:pStyle w:val="SubStepAlpha"/>
      </w:pPr>
      <w:r>
        <w:t xml:space="preserve">Нажмите конверт PDU и откройте вкладку </w:t>
      </w:r>
      <w:r>
        <w:rPr>
          <w:b/>
        </w:rPr>
        <w:t>Inbound PDU Details</w:t>
      </w:r>
      <w:r>
        <w:t>(Сведения о входящей PDU).</w:t>
      </w:r>
    </w:p>
    <w:p w:rsidR="00A52259" w:rsidRDefault="00A52259" w:rsidP="00A52259">
      <w:pPr>
        <w:pStyle w:val="4"/>
      </w:pPr>
      <w:r>
        <w:t>Вопрос:</w:t>
      </w:r>
    </w:p>
    <w:p w:rsidR="008E6142" w:rsidRDefault="008E6142" w:rsidP="00A52259">
      <w:pPr>
        <w:pStyle w:val="BodyTextL50"/>
        <w:spacing w:before="0"/>
      </w:pPr>
      <w:r>
        <w:t>Чем отличаются порт и порядковые номера от имевшихся ранее?</w:t>
      </w:r>
    </w:p>
    <w:p w:rsidR="00A52259" w:rsidRPr="00A52259" w:rsidRDefault="00A52259" w:rsidP="00A52259">
      <w:pPr>
        <w:pStyle w:val="AnswerLineL50"/>
      </w:pPr>
      <w:r>
        <w:t>Введите ваш ответ здесь.</w:t>
      </w:r>
    </w:p>
    <w:p w:rsidR="00A52259" w:rsidRDefault="008E6142" w:rsidP="00A53CB4">
      <w:pPr>
        <w:pStyle w:val="SubStepAlpha"/>
      </w:pPr>
      <w:r>
        <w:t xml:space="preserve">Щелкните вкладку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PDU Details</w:t>
      </w:r>
      <w:r>
        <w:t xml:space="preserve"> (Сведения об исходящей PDU).</w:t>
      </w:r>
    </w:p>
    <w:p w:rsidR="00A52259" w:rsidRDefault="00A52259" w:rsidP="00A52259">
      <w:pPr>
        <w:pStyle w:val="4"/>
      </w:pPr>
      <w:r>
        <w:t>Вопрос:</w:t>
      </w:r>
    </w:p>
    <w:p w:rsidR="008E6142" w:rsidRDefault="008E6142" w:rsidP="00A52259">
      <w:pPr>
        <w:pStyle w:val="BodyTextL50"/>
        <w:spacing w:before="0"/>
      </w:pPr>
      <w:r>
        <w:t>Чем отличаются порт и порядковые номера от предыдущих результатов?</w:t>
      </w:r>
    </w:p>
    <w:p w:rsidR="00A52259" w:rsidRDefault="00A52259" w:rsidP="00A52259">
      <w:pPr>
        <w:pStyle w:val="AnswerLineL50"/>
      </w:pPr>
      <w:r>
        <w:t>Введите ваш ответ здесь.</w:t>
      </w:r>
    </w:p>
    <w:p w:rsidR="008E6142" w:rsidRDefault="008E6142" w:rsidP="00A53CB4">
      <w:pPr>
        <w:pStyle w:val="SubStepAlpha"/>
      </w:pPr>
      <w:r>
        <w:t xml:space="preserve">Закройте PDU и нажимайте кнопку </w:t>
      </w:r>
      <w:r w:rsidRPr="00193A9B">
        <w:rPr>
          <w:b/>
        </w:rPr>
        <w:t xml:space="preserve">Capture/Forward </w:t>
      </w:r>
      <w:r>
        <w:t xml:space="preserve">до тех пор, пока вторая PDU не вернется на узел </w:t>
      </w:r>
      <w:r>
        <w:rPr>
          <w:b/>
        </w:rPr>
        <w:t>FTP Client</w:t>
      </w:r>
      <w:r>
        <w:t xml:space="preserve">. Единица PDU обозначена другим цветом. </w:t>
      </w:r>
    </w:p>
    <w:p w:rsidR="005F66FB" w:rsidRDefault="008E6142" w:rsidP="00A53CB4">
      <w:pPr>
        <w:pStyle w:val="SubStepAlpha"/>
      </w:pPr>
      <w:r>
        <w:t xml:space="preserve">Нажмите PDU и откройте вкладку </w:t>
      </w:r>
      <w:r>
        <w:rPr>
          <w:b/>
        </w:rPr>
        <w:t>Inbound PDU Details</w:t>
      </w:r>
      <w:r>
        <w:t>(Сведения о входящей PDU). Прокрутите страницу вниз до раздела TCP.</w:t>
      </w:r>
    </w:p>
    <w:p w:rsidR="005F66FB" w:rsidRDefault="005F66FB" w:rsidP="005F66FB">
      <w:pPr>
        <w:pStyle w:val="4"/>
      </w:pPr>
      <w:r>
        <w:t>Вопрос:</w:t>
      </w:r>
    </w:p>
    <w:p w:rsidR="008E6142" w:rsidRDefault="008E6142" w:rsidP="005F66FB">
      <w:pPr>
        <w:pStyle w:val="BodyTextL50"/>
        <w:spacing w:before="0"/>
      </w:pPr>
      <w:r>
        <w:t>Какое сообщение было получено от сервера?</w:t>
      </w:r>
    </w:p>
    <w:p w:rsidR="005F66FB" w:rsidRDefault="005F66FB" w:rsidP="005F66FB">
      <w:pPr>
        <w:pStyle w:val="AnswerLineL50"/>
      </w:pPr>
      <w:r>
        <w:t>Введите ваш ответ здесь.</w:t>
      </w:r>
    </w:p>
    <w:p w:rsidR="008E6142" w:rsidRDefault="008E6142" w:rsidP="00A53CB4">
      <w:pPr>
        <w:pStyle w:val="SubStepAlpha"/>
      </w:pPr>
      <w:r>
        <w:t xml:space="preserve">Нажмите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(Сбросить моделирование).</w:t>
      </w:r>
    </w:p>
    <w:p w:rsidR="008E6142" w:rsidRPr="00AB1ED5" w:rsidRDefault="008E6142" w:rsidP="008E6142">
      <w:pPr>
        <w:pStyle w:val="3"/>
      </w:pPr>
      <w:r>
        <w:t>Изучите DNS-трафик, когда клиенты обмениваются данными с сервером.</w:t>
      </w:r>
    </w:p>
    <w:p w:rsidR="008E6142" w:rsidRDefault="008E6142" w:rsidP="00A53CB4">
      <w:pPr>
        <w:pStyle w:val="SubStepAlpha"/>
      </w:pPr>
      <w:r>
        <w:t>Повторите действия, описанные в части 1, чтобы создать DNS-трафик.</w:t>
      </w:r>
    </w:p>
    <w:p w:rsidR="008E6142" w:rsidRDefault="008E6142" w:rsidP="00A53CB4">
      <w:pPr>
        <w:pStyle w:val="SubStepAlpha"/>
      </w:pPr>
      <w:r>
        <w:t xml:space="preserve">Откройте панель моделирования, нажмите кнопку </w:t>
      </w:r>
      <w:r>
        <w:rPr>
          <w:b/>
        </w:rPr>
        <w:t>Edit Filters</w:t>
      </w:r>
      <w:r>
        <w:t xml:space="preserve">(Редактировать фильтры) и измените параметры применения фильтров, чтобы отображались только протоколы </w:t>
      </w:r>
      <w:r>
        <w:rPr>
          <w:b/>
        </w:rPr>
        <w:t xml:space="preserve">DNS </w:t>
      </w:r>
      <w:r>
        <w:t>и</w:t>
      </w:r>
      <w:r>
        <w:rPr>
          <w:b/>
        </w:rPr>
        <w:t xml:space="preserve"> UDP</w:t>
      </w:r>
      <w:r>
        <w:t>.</w:t>
      </w:r>
    </w:p>
    <w:p w:rsidR="008E6142" w:rsidRDefault="008E6142" w:rsidP="00A53CB4">
      <w:pPr>
        <w:pStyle w:val="SubStepAlpha"/>
      </w:pPr>
      <w:r>
        <w:t>Щелкните конверт PDU и откройте его.</w:t>
      </w:r>
    </w:p>
    <w:p w:rsidR="005F66FB" w:rsidRDefault="008E6142" w:rsidP="00A53CB4">
      <w:pPr>
        <w:pStyle w:val="SubStepAlpha"/>
      </w:pPr>
      <w:r>
        <w:t>Посмотрите детали модели OSI для исходящего PDU.</w:t>
      </w:r>
    </w:p>
    <w:p w:rsidR="005F66FB" w:rsidRDefault="005F66FB" w:rsidP="005F66FB">
      <w:pPr>
        <w:pStyle w:val="4"/>
      </w:pPr>
      <w:r>
        <w:t>Вопрос:</w:t>
      </w:r>
    </w:p>
    <w:p w:rsidR="008E6142" w:rsidRDefault="008E6142" w:rsidP="005F66FB">
      <w:pPr>
        <w:pStyle w:val="BodyTextL50"/>
        <w:spacing w:before="0"/>
      </w:pPr>
      <w:r>
        <w:t>Что такое протокол уровня 4?</w:t>
      </w:r>
    </w:p>
    <w:p w:rsidR="005F66FB" w:rsidRDefault="005F66FB" w:rsidP="005F66FB">
      <w:pPr>
        <w:pStyle w:val="AnswerLineL50"/>
      </w:pPr>
      <w:r>
        <w:t>Введите ваш ответ здесь.</w:t>
      </w:r>
    </w:p>
    <w:p w:rsidR="008E6142" w:rsidRDefault="008E6142" w:rsidP="006305E7">
      <w:pPr>
        <w:pStyle w:val="BodyTextL50"/>
        <w:ind w:left="0"/>
        <w:rPr>
          <w:rStyle w:val="AnswerGray"/>
        </w:rPr>
      </w:pPr>
    </w:p>
    <w:p w:rsidR="008E6142" w:rsidRDefault="008E6142" w:rsidP="008E6142">
      <w:pPr>
        <w:pStyle w:val="BodyTextL50"/>
      </w:pPr>
      <w:r>
        <w:t>Можно ли назвать такую связь надежной?</w:t>
      </w:r>
    </w:p>
    <w:p w:rsidR="005F66FB" w:rsidRDefault="005F66FB" w:rsidP="005F66FB">
      <w:pPr>
        <w:pStyle w:val="AnswerLineL50"/>
      </w:pPr>
      <w:r>
        <w:t>Введите ваш ответ здесь.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</w:p>
    <w:p w:rsidR="005F66FB" w:rsidRDefault="008E6142" w:rsidP="00A53CB4">
      <w:pPr>
        <w:pStyle w:val="SubStepAlpha"/>
      </w:pPr>
      <w:r>
        <w:t xml:space="preserve">Откройте вкладку Сведения о исходящих PDU и найдите раздел UDP форматов PDU. Запишите значения параметров </w:t>
      </w:r>
      <w:r w:rsidRPr="00D52FEB">
        <w:rPr>
          <w:b/>
        </w:rPr>
        <w:t>SRC PORT</w:t>
      </w:r>
      <w:r>
        <w:t xml:space="preserve"> и </w:t>
      </w:r>
      <w:r w:rsidRPr="00D52FEB">
        <w:rPr>
          <w:b/>
        </w:rPr>
        <w:t>DEST PORT</w:t>
      </w:r>
      <w:r>
        <w:t>.</w:t>
      </w:r>
    </w:p>
    <w:p w:rsidR="005F66FB" w:rsidRDefault="005F66FB" w:rsidP="005F66FB">
      <w:pPr>
        <w:pStyle w:val="4"/>
      </w:pPr>
      <w:r>
        <w:t>Вопрос:</w:t>
      </w:r>
    </w:p>
    <w:p w:rsidR="008E6142" w:rsidRDefault="008E6142" w:rsidP="006B4943">
      <w:pPr>
        <w:pStyle w:val="BodyTextL50"/>
        <w:spacing w:before="0"/>
      </w:pPr>
      <w:r>
        <w:t>Почему отсутствует порядковый номер и номер подтверждения?</w:t>
      </w:r>
    </w:p>
    <w:p w:rsidR="006B4943" w:rsidRDefault="006B4943" w:rsidP="006B4943">
      <w:pPr>
        <w:pStyle w:val="AnswerLineL50"/>
      </w:pPr>
      <w:r>
        <w:t>Введите ваш ответ здесь.</w:t>
      </w:r>
    </w:p>
    <w:p w:rsidR="008E6142" w:rsidRDefault="008E6142" w:rsidP="00A53CB4">
      <w:pPr>
        <w:pStyle w:val="SubStepAlpha"/>
      </w:pPr>
      <w:r>
        <w:t xml:space="preserve">Закройте </w:t>
      </w:r>
      <w:r>
        <w:rPr>
          <w:b/>
        </w:rPr>
        <w:t>PDU</w:t>
      </w:r>
      <w:r>
        <w:t xml:space="preserve"> и нажимайте кнопку </w:t>
      </w:r>
      <w:r w:rsidRPr="00193A9B">
        <w:rPr>
          <w:b/>
        </w:rPr>
        <w:t xml:space="preserve">Capture/Forward </w:t>
      </w:r>
      <w:r>
        <w:t xml:space="preserve">пока PDU не вернется на узел </w:t>
      </w:r>
      <w:r>
        <w:rPr>
          <w:b/>
        </w:rPr>
        <w:t>DNS Client</w:t>
      </w:r>
      <w:r>
        <w:t>.</w:t>
      </w:r>
    </w:p>
    <w:p w:rsidR="006B4943" w:rsidRDefault="008E6142" w:rsidP="00A53CB4">
      <w:pPr>
        <w:pStyle w:val="SubStepAlpha"/>
      </w:pPr>
      <w:r>
        <w:t xml:space="preserve">Нажмите конверт PDU и откройте вкладку </w:t>
      </w:r>
      <w:r>
        <w:rPr>
          <w:b/>
        </w:rPr>
        <w:t>Inbound PDU Details</w:t>
      </w:r>
      <w:r>
        <w:t>(Сведения о входящей PDU).</w:t>
      </w:r>
    </w:p>
    <w:p w:rsidR="006B4943" w:rsidRDefault="006B4943" w:rsidP="006B4943">
      <w:pPr>
        <w:pStyle w:val="4"/>
      </w:pPr>
      <w:r>
        <w:t>Вопрос:</w:t>
      </w:r>
    </w:p>
    <w:p w:rsidR="008E6142" w:rsidRDefault="008E6142" w:rsidP="006B4943">
      <w:pPr>
        <w:pStyle w:val="BodyTextL50"/>
        <w:spacing w:before="0"/>
      </w:pPr>
      <w:r>
        <w:t>Чем отличаются порт и порядковые номера от имевшихся ранее?</w:t>
      </w:r>
    </w:p>
    <w:p w:rsidR="006B4943" w:rsidRDefault="006B4943" w:rsidP="006B4943">
      <w:pPr>
        <w:pStyle w:val="AnswerLineL50"/>
      </w:pPr>
      <w:r>
        <w:t>Введите ваш ответ здесь.</w:t>
      </w:r>
    </w:p>
    <w:p w:rsidR="008E6142" w:rsidRDefault="008E6142" w:rsidP="006B4943">
      <w:pPr>
        <w:pStyle w:val="BodyTextL50"/>
      </w:pPr>
      <w:r>
        <w:t xml:space="preserve">Как называется последний </w:t>
      </w:r>
      <w:proofErr w:type="spellStart"/>
      <w:r>
        <w:t>разделe</w:t>
      </w:r>
      <w:proofErr w:type="spellEnd"/>
      <w:r>
        <w:t xml:space="preserve"> </w:t>
      </w:r>
      <w:r>
        <w:rPr>
          <w:b/>
        </w:rPr>
        <w:t>PDU</w:t>
      </w:r>
      <w:r>
        <w:t xml:space="preserve">? Каков IP-адрес для имени </w:t>
      </w:r>
      <w:r w:rsidRPr="00470FF9">
        <w:rPr>
          <w:b/>
        </w:rPr>
        <w:t>multiserver.ptu</w:t>
      </w:r>
      <w:r>
        <w:t>?</w:t>
      </w:r>
    </w:p>
    <w:p w:rsidR="006B4943" w:rsidRDefault="006B4943" w:rsidP="006B4943">
      <w:pPr>
        <w:pStyle w:val="AnswerLineL50"/>
      </w:pPr>
      <w:r>
        <w:t>Введите ваш ответ здесь.</w:t>
      </w:r>
    </w:p>
    <w:p w:rsidR="008E6142" w:rsidRDefault="008E6142" w:rsidP="00A53CB4">
      <w:pPr>
        <w:pStyle w:val="SubStepAlpha"/>
      </w:pPr>
      <w:r>
        <w:t xml:space="preserve">Нажмите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(Сбросить моделирование).</w:t>
      </w:r>
    </w:p>
    <w:p w:rsidR="008E6142" w:rsidRPr="00AB1ED5" w:rsidRDefault="008E6142" w:rsidP="008E6142">
      <w:pPr>
        <w:pStyle w:val="3"/>
      </w:pPr>
      <w:r>
        <w:t>Изучите трафик электронной почты, когда клиенты обмениваются данными с сервером.</w:t>
      </w:r>
    </w:p>
    <w:p w:rsidR="008E6142" w:rsidRDefault="008E6142" w:rsidP="00EB04F5">
      <w:pPr>
        <w:pStyle w:val="SubStepAlpha"/>
      </w:pPr>
      <w:r>
        <w:t xml:space="preserve">Повторите действия, описанные в части 1, чтобы отправить электронное письмо на </w:t>
      </w:r>
      <w:r w:rsidRPr="009A0071">
        <w:rPr>
          <w:b/>
        </w:rPr>
        <w:t>адрес user@multiserver.pt.ptu</w:t>
      </w:r>
      <w:r>
        <w:t>.</w:t>
      </w:r>
    </w:p>
    <w:p w:rsidR="008E6142" w:rsidRDefault="008E6142" w:rsidP="00EB04F5">
      <w:pPr>
        <w:pStyle w:val="SubStepAlpha"/>
      </w:pPr>
      <w:r>
        <w:t xml:space="preserve">Откройте панель моделирования, нажмите кнопку </w:t>
      </w:r>
      <w:r>
        <w:rPr>
          <w:b/>
        </w:rPr>
        <w:t>Edit Filters</w:t>
      </w:r>
      <w:r>
        <w:t xml:space="preserve"> (Редактировать фильтры) и измените параметры применения фильтров, чтобы отображались только протоколы </w:t>
      </w:r>
      <w:r>
        <w:rPr>
          <w:b/>
        </w:rPr>
        <w:t xml:space="preserve">POP3, SMTP </w:t>
      </w:r>
      <w:r>
        <w:t>и</w:t>
      </w:r>
      <w:r>
        <w:rPr>
          <w:b/>
        </w:rPr>
        <w:t xml:space="preserve"> TCP</w:t>
      </w:r>
      <w:r>
        <w:t>.</w:t>
      </w:r>
    </w:p>
    <w:p w:rsidR="008E6142" w:rsidRDefault="008E6142" w:rsidP="00EB04F5">
      <w:pPr>
        <w:pStyle w:val="SubStepAlpha"/>
      </w:pPr>
      <w:r>
        <w:t>Нажмите конверт PDU и откройте его.</w:t>
      </w:r>
    </w:p>
    <w:p w:rsidR="006B4943" w:rsidRDefault="008E6142" w:rsidP="00EB04F5">
      <w:pPr>
        <w:pStyle w:val="SubStepAlpha"/>
      </w:pPr>
      <w:r>
        <w:t>Откройте вкладку</w:t>
      </w:r>
      <w:r>
        <w:rPr>
          <w:b/>
        </w:rPr>
        <w:t>Outbound PDU Details</w:t>
      </w:r>
      <w:r>
        <w:t xml:space="preserve"> и перейдите вниз к последнему разделу.</w:t>
      </w:r>
    </w:p>
    <w:p w:rsidR="006B4943" w:rsidRDefault="006B4943" w:rsidP="006B4943">
      <w:pPr>
        <w:pStyle w:val="4"/>
      </w:pPr>
      <w:r>
        <w:t>Вопросы:</w:t>
      </w:r>
    </w:p>
    <w:p w:rsidR="008E6142" w:rsidRDefault="008E6142" w:rsidP="006B4943">
      <w:pPr>
        <w:pStyle w:val="BodyTextL50"/>
        <w:spacing w:before="0"/>
      </w:pPr>
      <w:r>
        <w:t>Какой протокол транспортного уровня используется для передачи трафика электронной почты?</w:t>
      </w:r>
    </w:p>
    <w:p w:rsidR="006B4943" w:rsidRDefault="006B4943" w:rsidP="006B4943">
      <w:pPr>
        <w:pStyle w:val="AnswerLineL50"/>
      </w:pPr>
      <w:r>
        <w:t>Введите ваш ответ здесь.</w:t>
      </w:r>
    </w:p>
    <w:p w:rsidR="008E6142" w:rsidRDefault="008E6142" w:rsidP="008E6142">
      <w:pPr>
        <w:pStyle w:val="BodyTextL50"/>
      </w:pPr>
      <w:r>
        <w:t>Можно ли назвать такую связь надежной?</w:t>
      </w:r>
    </w:p>
    <w:p w:rsidR="006B4943" w:rsidRDefault="006B4943" w:rsidP="006B4943">
      <w:pPr>
        <w:pStyle w:val="AnswerLineL50"/>
      </w:pPr>
      <w:r>
        <w:t>Введите ваш ответ здесь.</w:t>
      </w:r>
    </w:p>
    <w:p w:rsidR="008E6142" w:rsidRDefault="008E6142" w:rsidP="00EB04F5">
      <w:pPr>
        <w:pStyle w:val="SubStepAlpha"/>
      </w:pPr>
      <w:r>
        <w:t>Запишите</w:t>
      </w:r>
      <w:r w:rsidRPr="006305E7">
        <w:t xml:space="preserve"> </w:t>
      </w:r>
      <w:r>
        <w:t>значения</w:t>
      </w:r>
      <w:r w:rsidRPr="006305E7">
        <w:t xml:space="preserve"> </w:t>
      </w:r>
      <w:r>
        <w:t>параметров</w:t>
      </w:r>
      <w:r w:rsidRPr="006305E7">
        <w:t xml:space="preserve"> </w:t>
      </w:r>
      <w:r w:rsidRPr="006305E7">
        <w:rPr>
          <w:b/>
          <w:lang w:val="en-US"/>
        </w:rPr>
        <w:t>SRC</w:t>
      </w:r>
      <w:r w:rsidRPr="006305E7">
        <w:rPr>
          <w:b/>
        </w:rPr>
        <w:t xml:space="preserve"> </w:t>
      </w:r>
      <w:r w:rsidRPr="006305E7">
        <w:rPr>
          <w:b/>
          <w:lang w:val="en-US"/>
        </w:rPr>
        <w:t>PORT</w:t>
      </w:r>
      <w:r w:rsidRPr="006305E7">
        <w:t xml:space="preserve">, </w:t>
      </w:r>
      <w:r w:rsidRPr="006305E7">
        <w:rPr>
          <w:b/>
          <w:lang w:val="en-US"/>
        </w:rPr>
        <w:t>DEST</w:t>
      </w:r>
      <w:r w:rsidRPr="006305E7">
        <w:rPr>
          <w:b/>
        </w:rPr>
        <w:t xml:space="preserve"> </w:t>
      </w:r>
      <w:r w:rsidRPr="006305E7">
        <w:rPr>
          <w:b/>
          <w:lang w:val="en-US"/>
        </w:rPr>
        <w:t>PORT</w:t>
      </w:r>
      <w:r w:rsidRPr="006305E7">
        <w:t xml:space="preserve">, </w:t>
      </w:r>
      <w:r w:rsidRPr="006305E7">
        <w:rPr>
          <w:b/>
          <w:lang w:val="en-US"/>
        </w:rPr>
        <w:t>SEQUENCE</w:t>
      </w:r>
      <w:r w:rsidRPr="006305E7">
        <w:rPr>
          <w:b/>
        </w:rPr>
        <w:t xml:space="preserve"> </w:t>
      </w:r>
      <w:r w:rsidRPr="006305E7">
        <w:rPr>
          <w:b/>
          <w:lang w:val="en-US"/>
        </w:rPr>
        <w:t>NUM</w:t>
      </w:r>
      <w:r w:rsidRPr="006305E7">
        <w:t xml:space="preserve"> </w:t>
      </w:r>
      <w:r>
        <w:t>и</w:t>
      </w:r>
      <w:r w:rsidRPr="006305E7">
        <w:t xml:space="preserve"> </w:t>
      </w:r>
      <w:r w:rsidRPr="006305E7">
        <w:rPr>
          <w:b/>
          <w:lang w:val="en-US"/>
        </w:rPr>
        <w:t>ACK</w:t>
      </w:r>
      <w:r w:rsidRPr="006305E7">
        <w:rPr>
          <w:b/>
        </w:rPr>
        <w:t xml:space="preserve"> </w:t>
      </w:r>
      <w:r w:rsidRPr="006305E7">
        <w:rPr>
          <w:b/>
          <w:lang w:val="en-US"/>
        </w:rPr>
        <w:t>NUM</w:t>
      </w:r>
      <w:r w:rsidRPr="006305E7">
        <w:t xml:space="preserve">. </w:t>
      </w:r>
      <w:r>
        <w:t>Что такое значение поля флага?</w:t>
      </w:r>
    </w:p>
    <w:p w:rsidR="008E6142" w:rsidRDefault="008E6142" w:rsidP="00EB04F5">
      <w:pPr>
        <w:pStyle w:val="SubStepAlpha"/>
      </w:pPr>
      <w:r>
        <w:t xml:space="preserve">Закройте </w:t>
      </w:r>
      <w:r>
        <w:rPr>
          <w:b/>
        </w:rPr>
        <w:t>PDU</w:t>
      </w:r>
      <w:r>
        <w:t xml:space="preserve"> и нажимайте кнопку </w:t>
      </w:r>
      <w:r w:rsidRPr="00193A9B">
        <w:rPr>
          <w:b/>
        </w:rPr>
        <w:t>Capture/Forward (Захватить/вперед)</w:t>
      </w:r>
      <w:r>
        <w:t xml:space="preserve"> до тех пор, пока PDU не вернется на узел </w:t>
      </w:r>
      <w:r>
        <w:rPr>
          <w:b/>
        </w:rPr>
        <w:t>E-mail Client</w:t>
      </w:r>
      <w:r>
        <w:t xml:space="preserve"> с флажком.</w:t>
      </w:r>
    </w:p>
    <w:p w:rsidR="00112877" w:rsidRDefault="008E6142" w:rsidP="00EB04F5">
      <w:pPr>
        <w:pStyle w:val="SubStepAlpha"/>
      </w:pPr>
      <w:r>
        <w:t xml:space="preserve">Нажмите конверт TCP и откройте вкладку </w:t>
      </w:r>
      <w:r>
        <w:rPr>
          <w:b/>
        </w:rPr>
        <w:t>Inbound PDU Details</w:t>
      </w:r>
      <w:r>
        <w:t>(Сведения о входящей PDU).</w:t>
      </w:r>
    </w:p>
    <w:p w:rsidR="00112877" w:rsidRDefault="00112877" w:rsidP="00112877">
      <w:pPr>
        <w:pStyle w:val="4"/>
      </w:pPr>
      <w:r>
        <w:t>Вопрос:</w:t>
      </w:r>
    </w:p>
    <w:p w:rsidR="008E6142" w:rsidRDefault="008E6142" w:rsidP="00112877">
      <w:pPr>
        <w:pStyle w:val="BodyTextL50"/>
        <w:spacing w:before="0"/>
      </w:pPr>
      <w:r>
        <w:t>Чем отличаются порт и порядковые номера от имевшихся ранее?</w:t>
      </w:r>
    </w:p>
    <w:p w:rsidR="00112877" w:rsidRDefault="00112877" w:rsidP="00112877">
      <w:pPr>
        <w:pStyle w:val="AnswerLineL50"/>
      </w:pPr>
      <w:r>
        <w:t>Введите ваш ответ здесь.</w:t>
      </w:r>
    </w:p>
    <w:p w:rsidR="00112877" w:rsidRDefault="008E6142" w:rsidP="00EB04F5">
      <w:pPr>
        <w:pStyle w:val="SubStepAlpha"/>
      </w:pPr>
      <w:r>
        <w:t xml:space="preserve">Щелкните вкладку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PDU Details</w:t>
      </w:r>
      <w:r>
        <w:t xml:space="preserve"> (Сведения об исходящей PDU).</w:t>
      </w:r>
    </w:p>
    <w:p w:rsidR="00112877" w:rsidRDefault="00112877" w:rsidP="00112877">
      <w:pPr>
        <w:pStyle w:val="4"/>
      </w:pPr>
      <w:r>
        <w:t>Вопрос:</w:t>
      </w:r>
    </w:p>
    <w:p w:rsidR="008E6142" w:rsidRDefault="008E6142" w:rsidP="00112877">
      <w:pPr>
        <w:pStyle w:val="BodyTextL50"/>
        <w:spacing w:before="0"/>
      </w:pPr>
      <w:r>
        <w:t>Чем отличаются порт и порядковые номера от предыдущих двух результатов?</w:t>
      </w:r>
    </w:p>
    <w:p w:rsidR="00112877" w:rsidRDefault="00112877" w:rsidP="00112877">
      <w:pPr>
        <w:pStyle w:val="AnswerLineL50"/>
      </w:pPr>
      <w:r>
        <w:t>Введите ваш ответ здесь.</w:t>
      </w:r>
    </w:p>
    <w:p w:rsidR="008E6142" w:rsidRDefault="008E6142" w:rsidP="00EB04F5">
      <w:pPr>
        <w:pStyle w:val="SubStepAlpha"/>
      </w:pPr>
      <w:r>
        <w:lastRenderedPageBreak/>
        <w:t xml:space="preserve">Это второй </w:t>
      </w:r>
      <w:r>
        <w:rPr>
          <w:b/>
        </w:rPr>
        <w:t>PDU</w:t>
      </w:r>
      <w:r>
        <w:t xml:space="preserve"> другого цвета, который </w:t>
      </w:r>
      <w:r>
        <w:rPr>
          <w:b/>
        </w:rPr>
        <w:t xml:space="preserve">E-Mail Client </w:t>
      </w:r>
      <w:r>
        <w:t xml:space="preserve">подготовил для отправки в </w:t>
      </w:r>
      <w:r>
        <w:rPr>
          <w:b/>
        </w:rPr>
        <w:t>MultiServer.</w:t>
      </w:r>
      <w:r>
        <w:t xml:space="preserve"> Это начало сеанса передачи электронной почты. Щелкните второй конверт PDU и откройте вкладку </w:t>
      </w:r>
      <w:r>
        <w:rPr>
          <w:b/>
        </w:rPr>
        <w:t>Outbount PDU Details</w:t>
      </w:r>
      <w:r>
        <w:t xml:space="preserve"> (Сведения об исходящей PDU).</w:t>
      </w:r>
    </w:p>
    <w:p w:rsidR="00112877" w:rsidRPr="00AC69E7" w:rsidRDefault="00112877" w:rsidP="00112877">
      <w:pPr>
        <w:pStyle w:val="4"/>
      </w:pPr>
      <w:r>
        <w:t>Вопросы:</w:t>
      </w:r>
    </w:p>
    <w:p w:rsidR="008E6142" w:rsidRDefault="008E6142" w:rsidP="00112877">
      <w:pPr>
        <w:pStyle w:val="BodyTextL50"/>
        <w:spacing w:before="0"/>
      </w:pPr>
      <w:r>
        <w:t xml:space="preserve">Чем отличаются порт и порядковые номера от предыдущих двух </w:t>
      </w:r>
      <w:r>
        <w:rPr>
          <w:b/>
        </w:rPr>
        <w:t>PDU</w:t>
      </w:r>
      <w:r>
        <w:t>?</w:t>
      </w:r>
    </w:p>
    <w:p w:rsidR="00112877" w:rsidRDefault="00112877" w:rsidP="00112877">
      <w:pPr>
        <w:pStyle w:val="AnswerLineL50"/>
      </w:pPr>
      <w:r>
        <w:t>Введите ваш ответ здесь.</w:t>
      </w:r>
    </w:p>
    <w:p w:rsidR="008E6142" w:rsidRDefault="008E6142" w:rsidP="00EB04F5">
      <w:pPr>
        <w:pStyle w:val="BodyTextL50"/>
      </w:pPr>
      <w:r>
        <w:t>Какой протокол электронной почты связан с портом 25 протокола TCP? Какой протокол связан с портом 110 протокола TCP?</w:t>
      </w:r>
    </w:p>
    <w:p w:rsidR="008E6142" w:rsidRPr="00D179D3" w:rsidRDefault="00112877" w:rsidP="00D179D3">
      <w:pPr>
        <w:pStyle w:val="ConfigWindow"/>
        <w:rPr>
          <w:sz w:val="20"/>
        </w:rPr>
      </w:pPr>
      <w:bookmarkStart w:id="0" w:name="_GoBack"/>
      <w:bookmarkEnd w:id="0"/>
      <w:r>
        <w:t>Конец документа</w:t>
      </w:r>
    </w:p>
    <w:sectPr w:rsidR="008E6142" w:rsidRPr="00D179D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68A" w:rsidRDefault="008E668A" w:rsidP="00710659">
      <w:pPr>
        <w:spacing w:after="0" w:line="240" w:lineRule="auto"/>
      </w:pPr>
      <w:r>
        <w:separator/>
      </w:r>
    </w:p>
    <w:p w:rsidR="008E668A" w:rsidRDefault="008E668A"/>
  </w:endnote>
  <w:endnote w:type="continuationSeparator" w:id="0">
    <w:p w:rsidR="008E668A" w:rsidRDefault="008E668A" w:rsidP="00710659">
      <w:pPr>
        <w:spacing w:after="0" w:line="240" w:lineRule="auto"/>
      </w:pPr>
      <w:r>
        <w:continuationSeparator/>
      </w:r>
    </w:p>
    <w:p w:rsidR="008E668A" w:rsidRDefault="008E6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305E7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305E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3771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3771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305E7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6305E7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377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3771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68A" w:rsidRDefault="008E668A" w:rsidP="00710659">
      <w:pPr>
        <w:spacing w:after="0" w:line="240" w:lineRule="auto"/>
      </w:pPr>
      <w:r>
        <w:separator/>
      </w:r>
    </w:p>
    <w:p w:rsidR="008E668A" w:rsidRDefault="008E668A"/>
  </w:footnote>
  <w:footnote w:type="continuationSeparator" w:id="0">
    <w:p w:rsidR="008E668A" w:rsidRDefault="008E668A" w:rsidP="00710659">
      <w:pPr>
        <w:spacing w:after="0" w:line="240" w:lineRule="auto"/>
      </w:pPr>
      <w:r>
        <w:continuationSeparator/>
      </w:r>
    </w:p>
    <w:p w:rsidR="008E668A" w:rsidRDefault="008E6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1C28FD6400A24035B0FC71B58EF649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15448E" w:rsidP="008402F2">
        <w:pPr>
          <w:pStyle w:val="PageHead"/>
        </w:pPr>
        <w:r>
          <w:t>Packet Tracer. Обмен данными с использованием TCP и UDP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51915EF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8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743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877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48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771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7C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6FB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05E7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15B"/>
    <w:rsid w:val="006B4943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142"/>
    <w:rsid w:val="008E668A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3DF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259"/>
    <w:rsid w:val="00A53CB4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F20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9D3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4F5"/>
    <w:rsid w:val="00EB3082"/>
    <w:rsid w:val="00EB6C33"/>
    <w:rsid w:val="00EC6F62"/>
    <w:rsid w:val="00ED2EA2"/>
    <w:rsid w:val="00ED6019"/>
    <w:rsid w:val="00ED7830"/>
    <w:rsid w:val="00EE2BFF"/>
    <w:rsid w:val="00EE3909"/>
    <w:rsid w:val="00EF2D4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E12"/>
    <w:rsid w:val="00F6280E"/>
    <w:rsid w:val="00F666EC"/>
    <w:rsid w:val="00F7050A"/>
    <w:rsid w:val="00F75533"/>
    <w:rsid w:val="00F8036D"/>
    <w:rsid w:val="00F809DC"/>
    <w:rsid w:val="00F86EB0"/>
    <w:rsid w:val="00FA154B"/>
    <w:rsid w:val="00FA2DC3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2F6B5"/>
  <w15:docId w15:val="{6513C27E-65C8-45BD-91C2-24B0983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8E614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47377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2D4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7674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47377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28FD6400A24035B0FC71B58EF6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ED04-CDC4-4EFA-8982-91E3ACE9B8A7}"/>
      </w:docPartPr>
      <w:docPartBody>
        <w:p w:rsidR="009A001B" w:rsidRDefault="00D70792">
          <w:pPr>
            <w:pStyle w:val="1C28FD6400A24035B0FC71B58EF649D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92"/>
    <w:rsid w:val="003F0CC0"/>
    <w:rsid w:val="00446A00"/>
    <w:rsid w:val="004902EA"/>
    <w:rsid w:val="009A001B"/>
    <w:rsid w:val="00D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28FD6400A24035B0FC71B58EF649DF">
    <w:name w:val="1C28FD6400A24035B0FC71B58EF64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5EAC2-42A3-4678-8976-0DFB0900FB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8ED5F-ADC4-4CEE-AB05-BAC31E40DE4F}"/>
</file>

<file path=customXml/itemProps3.xml><?xml version="1.0" encoding="utf-8"?>
<ds:datastoreItem xmlns:ds="http://schemas.openxmlformats.org/officeDocument/2006/customXml" ds:itemID="{07A425B1-789B-4174-A81D-4A5C54FF07D4}"/>
</file>

<file path=customXml/itemProps4.xml><?xml version="1.0" encoding="utf-8"?>
<ds:datastoreItem xmlns:ds="http://schemas.openxmlformats.org/officeDocument/2006/customXml" ds:itemID="{A2AA7BAA-BC4F-4AB1-B599-22A9C1C7262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TCP and UDP Communications</vt:lpstr>
    </vt:vector>
  </TitlesOfParts>
  <Company>Cisco Systems, Inc.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Обмен данными с использованием TCP и UDP</dc:title>
  <dc:creator>SP</dc:creator>
  <dc:description>2013 г.</dc:description>
  <cp:lastModifiedBy>Антон Носков</cp:lastModifiedBy>
  <cp:revision>7</cp:revision>
  <dcterms:created xsi:type="dcterms:W3CDTF">2019-09-30T18:55:00Z</dcterms:created>
  <dcterms:modified xsi:type="dcterms:W3CDTF">2020-07-01T17:23:00Z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