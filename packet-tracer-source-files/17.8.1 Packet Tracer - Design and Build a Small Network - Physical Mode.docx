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420F" w14:textId="0D0F6D48" w:rsidR="003961BB" w:rsidRPr="009A1CF4" w:rsidRDefault="00DA048B" w:rsidP="003961BB">
      <w:pPr>
        <w:pStyle w:val="Title"/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46AB3">
            <w:t>Packet Tracer - Проектирование и построение небольшой сети - режим симуляции физического оборудования</w:t>
          </w:r>
        </w:sdtContent>
      </w:sdt>
      <w:r w:rsidR="00B46AB3">
        <w:rPr>
          <w:rStyle w:val="LabTitleInstVersred"/>
        </w:rPr>
        <w:t xml:space="preserve"> </w:t>
      </w:r>
    </w:p>
    <w:p w14:paraId="68AB7FB8" w14:textId="77777777" w:rsidR="00C62780" w:rsidRPr="00BB73FF" w:rsidRDefault="00C62780" w:rsidP="00C62780">
      <w:pPr>
        <w:pStyle w:val="Heading1"/>
      </w:pPr>
      <w:r>
        <w:t>Задачи</w:t>
      </w:r>
    </w:p>
    <w:p w14:paraId="164F9FA5" w14:textId="77777777" w:rsidR="00C62780" w:rsidRPr="00F968BA" w:rsidRDefault="00C62780" w:rsidP="00AC08FC">
      <w:pPr>
        <w:pStyle w:val="BodyTextL25"/>
        <w:rPr>
          <w:b/>
        </w:rPr>
      </w:pPr>
      <w:r>
        <w:t>Описать способы создания, настройки и проверки небольшой сети, состоящей из напрямую подключенных сегментов.</w:t>
      </w:r>
    </w:p>
    <w:p w14:paraId="7687AAFC" w14:textId="07728FCA" w:rsidR="00C62780" w:rsidRPr="00660CDB" w:rsidRDefault="00C62780" w:rsidP="00660CDB">
      <w:pPr>
        <w:pStyle w:val="Heading1"/>
      </w:pPr>
      <w:r>
        <w:t>Общие сведения/сценарий</w:t>
      </w:r>
    </w:p>
    <w:p w14:paraId="11A52897" w14:textId="2F48A5E0" w:rsidR="00C62780" w:rsidRPr="00D72E29" w:rsidRDefault="00660CDB" w:rsidP="00AC08FC">
      <w:pPr>
        <w:pStyle w:val="BodyTextL25"/>
      </w:pPr>
      <w:r>
        <w:t xml:space="preserve"> В этой лабораторной работе в режиме симуляции сетевого оборудования (PTPM) вам предстоит построить простую сеть с нуля. Конструкция должна включать как минимум один маршрутизатор Cisco 4321, два коммутатора Cisco 2960 и два компьютера. Выполните полную настройку сети, используя протокол IPv4 или IPv6 (разбиение на подсети должно быть включено в схему адресации). Выполните проверку сети, используя не менее пяти команд </w:t>
      </w:r>
      <w:r w:rsidR="00C62780" w:rsidRPr="00C07252">
        <w:rPr>
          <w:rStyle w:val="DnT"/>
        </w:rPr>
        <w:t>show</w:t>
      </w:r>
      <w:r>
        <w:t>. Обеспечьте безопасность сети с помощью протокола SSH, надежных паролей и паролей консоли (как минимум).</w:t>
      </w:r>
    </w:p>
    <w:p w14:paraId="5AA9162C" w14:textId="38CF441A" w:rsidR="00C62780" w:rsidRDefault="00C62780" w:rsidP="00B34A5D">
      <w:pPr>
        <w:pStyle w:val="Heading1"/>
      </w:pPr>
      <w:r>
        <w:t>Вопросы для повторения</w:t>
      </w:r>
    </w:p>
    <w:p w14:paraId="23C48B40" w14:textId="77777777" w:rsidR="00C62780" w:rsidRDefault="00C62780" w:rsidP="00A66123">
      <w:pPr>
        <w:pStyle w:val="ReflectionQ"/>
      </w:pPr>
      <w:r>
        <w:t>Какая часть задания была самой сложной?</w:t>
      </w:r>
    </w:p>
    <w:p w14:paraId="02856804" w14:textId="77777777" w:rsidR="00C62780" w:rsidRDefault="00C62780" w:rsidP="00A66123">
      <w:pPr>
        <w:pStyle w:val="ReflectionQ"/>
      </w:pPr>
      <w:r>
        <w:t>Как вы думаете, почему сетевая документация так важна для этого задания и на практике?</w:t>
      </w:r>
    </w:p>
    <w:p w14:paraId="33D8E627" w14:textId="23E014C3" w:rsidR="00C62780" w:rsidRDefault="00C62780" w:rsidP="008B7034">
      <w:pPr>
        <w:pStyle w:val="BodyTextL25"/>
        <w:rPr>
          <w:rStyle w:val="AnswerGray"/>
        </w:rPr>
      </w:pPr>
      <w:r>
        <w:rPr>
          <w:noProof/>
        </w:rPr>
        <w:drawing>
          <wp:inline distT="0" distB="0" distL="0" distR="0" wp14:anchorId="17EAFF6E" wp14:editId="326DF476">
            <wp:extent cx="4305300" cy="1200150"/>
            <wp:effectExtent l="0" t="0" r="0" b="0"/>
            <wp:docPr id="13" name="Picture 13" descr="The topology has 2 PCs, two switches, and a router.PC1 is connected to SW1 with a console cable to the router. PC2 is connected to SW2 and both SW1 and SW2 are connected to different interfaces of the ro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abTableStyle1"/>
        <w:tblW w:w="10080" w:type="dxa"/>
        <w:tblLook w:val="04A0" w:firstRow="1" w:lastRow="0" w:firstColumn="1" w:lastColumn="0" w:noHBand="0" w:noVBand="1"/>
        <w:tblDescription w:val="В этой таблице показаны имя для устройства, IP-адреса и маски подсети."/>
      </w:tblPr>
      <w:tblGrid>
        <w:gridCol w:w="3360"/>
        <w:gridCol w:w="3360"/>
        <w:gridCol w:w="3360"/>
      </w:tblGrid>
      <w:tr w:rsidR="00A66123" w14:paraId="496C2363" w14:textId="77777777" w:rsidTr="00343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0" w:type="dxa"/>
          </w:tcPr>
          <w:p w14:paraId="1D3D2DF2" w14:textId="668939C1" w:rsidR="00A66123" w:rsidRPr="008B7034" w:rsidRDefault="00A66123" w:rsidP="008B7034">
            <w:pPr>
              <w:pStyle w:val="TableHeading"/>
              <w:rPr>
                <w:rStyle w:val="AnswerGray"/>
                <w:b/>
              </w:rPr>
            </w:pPr>
          </w:p>
        </w:tc>
        <w:tc>
          <w:tcPr>
            <w:tcW w:w="3360" w:type="dxa"/>
          </w:tcPr>
          <w:p w14:paraId="4F1867B1" w14:textId="397994CE" w:rsidR="00A66123" w:rsidRPr="008B7034" w:rsidRDefault="00A66123" w:rsidP="008B7034">
            <w:pPr>
              <w:pStyle w:val="TableHeading"/>
              <w:rPr>
                <w:rStyle w:val="AnswerGray"/>
                <w:b/>
              </w:rPr>
            </w:pPr>
          </w:p>
        </w:tc>
        <w:tc>
          <w:tcPr>
            <w:tcW w:w="3360" w:type="dxa"/>
          </w:tcPr>
          <w:p w14:paraId="764ED5C7" w14:textId="084E67B3" w:rsidR="00A66123" w:rsidRPr="008B7034" w:rsidRDefault="00A66123" w:rsidP="008B7034">
            <w:pPr>
              <w:pStyle w:val="TableHeading"/>
              <w:rPr>
                <w:rStyle w:val="AnswerGray"/>
                <w:b/>
              </w:rPr>
            </w:pPr>
          </w:p>
        </w:tc>
      </w:tr>
      <w:tr w:rsidR="00A66123" w14:paraId="20AD920D" w14:textId="77777777" w:rsidTr="003436B4">
        <w:tc>
          <w:tcPr>
            <w:tcW w:w="3360" w:type="dxa"/>
          </w:tcPr>
          <w:p w14:paraId="54965C9D" w14:textId="2A3BEE86" w:rsidR="00A66123" w:rsidRPr="00C07252" w:rsidRDefault="00A66123" w:rsidP="00C56DF9">
            <w:pPr>
              <w:pStyle w:val="TableAnswer"/>
              <w:rPr>
                <w:rStyle w:val="DnT"/>
                <w:highlight w:val="lightGray"/>
              </w:rPr>
            </w:pPr>
          </w:p>
        </w:tc>
        <w:tc>
          <w:tcPr>
            <w:tcW w:w="3360" w:type="dxa"/>
          </w:tcPr>
          <w:p w14:paraId="276BD019" w14:textId="42ECEEBB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  <w:tc>
          <w:tcPr>
            <w:tcW w:w="3360" w:type="dxa"/>
          </w:tcPr>
          <w:p w14:paraId="6E1B197C" w14:textId="168F5853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</w:tr>
      <w:tr w:rsidR="00A66123" w14:paraId="38AC50C3" w14:textId="77777777" w:rsidTr="003436B4">
        <w:tc>
          <w:tcPr>
            <w:tcW w:w="3360" w:type="dxa"/>
          </w:tcPr>
          <w:p w14:paraId="3DC8B4B2" w14:textId="583A4B9F" w:rsidR="00A66123" w:rsidRPr="00C07252" w:rsidRDefault="00A66123" w:rsidP="00C56DF9">
            <w:pPr>
              <w:pStyle w:val="TableAnswer"/>
              <w:rPr>
                <w:rStyle w:val="DnT"/>
                <w:highlight w:val="lightGray"/>
              </w:rPr>
            </w:pPr>
          </w:p>
        </w:tc>
        <w:tc>
          <w:tcPr>
            <w:tcW w:w="3360" w:type="dxa"/>
          </w:tcPr>
          <w:p w14:paraId="57C8DE70" w14:textId="143C1A35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  <w:tc>
          <w:tcPr>
            <w:tcW w:w="3360" w:type="dxa"/>
          </w:tcPr>
          <w:p w14:paraId="500A5D5B" w14:textId="60C6239E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</w:tr>
      <w:tr w:rsidR="00A66123" w14:paraId="35F2E5FA" w14:textId="77777777" w:rsidTr="003436B4">
        <w:tc>
          <w:tcPr>
            <w:tcW w:w="3360" w:type="dxa"/>
          </w:tcPr>
          <w:p w14:paraId="45A32779" w14:textId="4F7406FA" w:rsidR="00A66123" w:rsidRPr="00C07252" w:rsidRDefault="00A66123" w:rsidP="00C56DF9">
            <w:pPr>
              <w:pStyle w:val="TableAnswer"/>
              <w:rPr>
                <w:rStyle w:val="DnT"/>
                <w:highlight w:val="lightGray"/>
              </w:rPr>
            </w:pPr>
          </w:p>
        </w:tc>
        <w:tc>
          <w:tcPr>
            <w:tcW w:w="3360" w:type="dxa"/>
          </w:tcPr>
          <w:p w14:paraId="1F2E369C" w14:textId="2C513F5D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  <w:tc>
          <w:tcPr>
            <w:tcW w:w="3360" w:type="dxa"/>
          </w:tcPr>
          <w:p w14:paraId="4AF1B67E" w14:textId="43F899E4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</w:tr>
      <w:tr w:rsidR="00A66123" w14:paraId="60F0F2D5" w14:textId="77777777" w:rsidTr="003436B4">
        <w:tc>
          <w:tcPr>
            <w:tcW w:w="3360" w:type="dxa"/>
          </w:tcPr>
          <w:p w14:paraId="426D785E" w14:textId="313C7418" w:rsidR="00A66123" w:rsidRPr="00C07252" w:rsidRDefault="00A66123" w:rsidP="00C56DF9">
            <w:pPr>
              <w:pStyle w:val="TableAnswer"/>
              <w:rPr>
                <w:rStyle w:val="DnT"/>
                <w:highlight w:val="lightGray"/>
              </w:rPr>
            </w:pPr>
          </w:p>
        </w:tc>
        <w:tc>
          <w:tcPr>
            <w:tcW w:w="3360" w:type="dxa"/>
          </w:tcPr>
          <w:p w14:paraId="7CAF9219" w14:textId="3334A821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  <w:tc>
          <w:tcPr>
            <w:tcW w:w="3360" w:type="dxa"/>
          </w:tcPr>
          <w:p w14:paraId="7684D51F" w14:textId="0622CDD6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</w:tr>
      <w:tr w:rsidR="00A66123" w14:paraId="2BC45C61" w14:textId="77777777" w:rsidTr="003436B4">
        <w:tc>
          <w:tcPr>
            <w:tcW w:w="3360" w:type="dxa"/>
          </w:tcPr>
          <w:p w14:paraId="16A0B6DD" w14:textId="773E9D4C" w:rsidR="00A66123" w:rsidRPr="00C07252" w:rsidRDefault="00A66123" w:rsidP="00C56DF9">
            <w:pPr>
              <w:pStyle w:val="TableAnswer"/>
              <w:rPr>
                <w:rStyle w:val="DnT"/>
                <w:highlight w:val="lightGray"/>
              </w:rPr>
            </w:pPr>
          </w:p>
        </w:tc>
        <w:tc>
          <w:tcPr>
            <w:tcW w:w="3360" w:type="dxa"/>
          </w:tcPr>
          <w:p w14:paraId="2E93FBD3" w14:textId="003F480A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  <w:tc>
          <w:tcPr>
            <w:tcW w:w="3360" w:type="dxa"/>
          </w:tcPr>
          <w:p w14:paraId="7E30A8B0" w14:textId="16BB4B14" w:rsidR="00A66123" w:rsidRPr="00C56DF9" w:rsidRDefault="00A66123" w:rsidP="00C56DF9">
            <w:pPr>
              <w:pStyle w:val="TableAnswer"/>
              <w:rPr>
                <w:rStyle w:val="AnswerGray"/>
              </w:rPr>
            </w:pPr>
          </w:p>
        </w:tc>
      </w:tr>
    </w:tbl>
    <w:p w14:paraId="3D08E30D" w14:textId="382571FC" w:rsidR="00AC08FC" w:rsidRPr="00AC08FC" w:rsidRDefault="003436B4" w:rsidP="003961BB">
      <w:pPr>
        <w:pStyle w:val="ConfigWindow"/>
      </w:pPr>
      <w:r>
        <w:t>Пустая строка - без дополнительной информации</w:t>
      </w:r>
    </w:p>
    <w:sectPr w:rsidR="00AC08FC" w:rsidRPr="00AC08FC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F9E4" w14:textId="77777777" w:rsidR="00DA048B" w:rsidRDefault="00DA048B" w:rsidP="00710659">
      <w:pPr>
        <w:spacing w:after="0" w:line="240" w:lineRule="auto"/>
      </w:pPr>
      <w:r>
        <w:separator/>
      </w:r>
    </w:p>
    <w:p w14:paraId="5BC07518" w14:textId="77777777" w:rsidR="00DA048B" w:rsidRDefault="00DA048B"/>
  </w:endnote>
  <w:endnote w:type="continuationSeparator" w:id="0">
    <w:p w14:paraId="509517CE" w14:textId="77777777" w:rsidR="00DA048B" w:rsidRDefault="00DA048B" w:rsidP="00710659">
      <w:pPr>
        <w:spacing w:after="0" w:line="240" w:lineRule="auto"/>
      </w:pPr>
      <w:r>
        <w:continuationSeparator/>
      </w:r>
    </w:p>
    <w:p w14:paraId="02BF1794" w14:textId="77777777" w:rsidR="00DA048B" w:rsidRDefault="00DA0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06B4" w14:textId="77777777" w:rsidR="00832B75" w:rsidRDefault="00832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35C1" w14:textId="1BAA0CDF" w:rsidR="00832B75" w:rsidRPr="00882B63" w:rsidRDefault="00832B7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961BB">
          <w:t>2013 г.</w:t>
        </w:r>
      </w:sdtContent>
    </w:sdt>
    <w:r>
      <w:t xml:space="preserve"> - </w:t>
    </w:r>
    <w:r w:rsidR="00AF1D19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1D26" w14:textId="0F262BDF" w:rsidR="00832B75" w:rsidRPr="00882B63" w:rsidRDefault="00832B7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961BB">
          <w:t>2013 г.</w:t>
        </w:r>
      </w:sdtContent>
    </w:sdt>
    <w:r>
      <w:t xml:space="preserve"> - </w:t>
    </w:r>
    <w:r w:rsidR="00AF1D19" w:rsidRPr="00AF1D19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E629" w14:textId="77777777" w:rsidR="00DA048B" w:rsidRDefault="00DA048B" w:rsidP="00710659">
      <w:pPr>
        <w:spacing w:after="0" w:line="240" w:lineRule="auto"/>
      </w:pPr>
      <w:r>
        <w:separator/>
      </w:r>
    </w:p>
    <w:p w14:paraId="66BDA349" w14:textId="77777777" w:rsidR="00DA048B" w:rsidRDefault="00DA048B"/>
  </w:footnote>
  <w:footnote w:type="continuationSeparator" w:id="0">
    <w:p w14:paraId="469D5993" w14:textId="77777777" w:rsidR="00DA048B" w:rsidRDefault="00DA048B" w:rsidP="00710659">
      <w:pPr>
        <w:spacing w:after="0" w:line="240" w:lineRule="auto"/>
      </w:pPr>
      <w:r>
        <w:continuationSeparator/>
      </w:r>
    </w:p>
    <w:p w14:paraId="1D82284F" w14:textId="77777777" w:rsidR="00DA048B" w:rsidRDefault="00DA0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358" w14:textId="77777777" w:rsidR="00832B75" w:rsidRDefault="00832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CECEE8" w14:textId="22A596E2" w:rsidR="00832B75" w:rsidRDefault="003A4C3D" w:rsidP="008402F2">
        <w:pPr>
          <w:pStyle w:val="PageHead"/>
        </w:pPr>
        <w:r>
          <w:t>Packet Tracer - Проектирование и построение небольшой сети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</w:num>
  <w:num w:numId="11">
    <w:abstractNumId w:val="10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32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26A72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641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14"/>
    <w:rsid w:val="00302887"/>
    <w:rsid w:val="003056EB"/>
    <w:rsid w:val="003071FF"/>
    <w:rsid w:val="00310652"/>
    <w:rsid w:val="00311065"/>
    <w:rsid w:val="0031371D"/>
    <w:rsid w:val="00315273"/>
    <w:rsid w:val="0031789F"/>
    <w:rsid w:val="00320788"/>
    <w:rsid w:val="003233A3"/>
    <w:rsid w:val="00334C33"/>
    <w:rsid w:val="0034218C"/>
    <w:rsid w:val="003436B4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961BB"/>
    <w:rsid w:val="003A19DC"/>
    <w:rsid w:val="003A1B45"/>
    <w:rsid w:val="003A220C"/>
    <w:rsid w:val="003A4C3D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5A08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AE8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478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CDB"/>
    <w:rsid w:val="00672919"/>
    <w:rsid w:val="00677544"/>
    <w:rsid w:val="00681687"/>
    <w:rsid w:val="00686295"/>
    <w:rsid w:val="00686587"/>
    <w:rsid w:val="006904CF"/>
    <w:rsid w:val="00695EE2"/>
    <w:rsid w:val="0069660B"/>
    <w:rsid w:val="006A0DBF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0B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38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73"/>
    <w:rsid w:val="0078405B"/>
    <w:rsid w:val="007856C0"/>
    <w:rsid w:val="00786F58"/>
    <w:rsid w:val="00787CC1"/>
    <w:rsid w:val="0079079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35FF8"/>
    <w:rsid w:val="008402F2"/>
    <w:rsid w:val="00840469"/>
    <w:rsid w:val="008405BB"/>
    <w:rsid w:val="0084125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770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08FC"/>
    <w:rsid w:val="00AC1E7E"/>
    <w:rsid w:val="00AC507D"/>
    <w:rsid w:val="00AC66E4"/>
    <w:rsid w:val="00AD04F2"/>
    <w:rsid w:val="00AD4578"/>
    <w:rsid w:val="00AD68E9"/>
    <w:rsid w:val="00AE56C0"/>
    <w:rsid w:val="00AF1D19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4A5D"/>
    <w:rsid w:val="00B35151"/>
    <w:rsid w:val="00B433F2"/>
    <w:rsid w:val="00B458E8"/>
    <w:rsid w:val="00B46AB3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C7C"/>
    <w:rsid w:val="00BB4D9B"/>
    <w:rsid w:val="00BB73FF"/>
    <w:rsid w:val="00BB7688"/>
    <w:rsid w:val="00BC3650"/>
    <w:rsid w:val="00BC7423"/>
    <w:rsid w:val="00BC7CAC"/>
    <w:rsid w:val="00BD6D76"/>
    <w:rsid w:val="00BE56B3"/>
    <w:rsid w:val="00BE676D"/>
    <w:rsid w:val="00BF04E8"/>
    <w:rsid w:val="00BF16BF"/>
    <w:rsid w:val="00BF3780"/>
    <w:rsid w:val="00BF4D1F"/>
    <w:rsid w:val="00BF76BE"/>
    <w:rsid w:val="00C02A73"/>
    <w:rsid w:val="00C063D2"/>
    <w:rsid w:val="00C0725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6DF9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89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06D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48B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35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0725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0725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725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0725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0725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0725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0725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0725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725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0725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725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72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0725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0725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0725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07252"/>
    <w:pPr>
      <w:ind w:left="720"/>
    </w:pPr>
  </w:style>
  <w:style w:type="paragraph" w:styleId="Header">
    <w:name w:val="header"/>
    <w:basedOn w:val="Normal"/>
    <w:link w:val="HeaderChar"/>
    <w:unhideWhenUsed/>
    <w:rsid w:val="00C07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725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0725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0725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25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725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0725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07252"/>
  </w:style>
  <w:style w:type="table" w:styleId="TableGrid">
    <w:name w:val="Table Grid"/>
    <w:basedOn w:val="TableNormal"/>
    <w:uiPriority w:val="59"/>
    <w:rsid w:val="00C07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0725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0725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0725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0725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725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0725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0725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0725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0725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0725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0725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0725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0725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0725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0725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0725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0725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0725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0725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C0725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0725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0725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0725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07252"/>
    <w:rPr>
      <w:color w:val="EE0000"/>
    </w:rPr>
  </w:style>
  <w:style w:type="paragraph" w:customStyle="1" w:styleId="BodyTextL25Bold">
    <w:name w:val="Body Text L25 Bold"/>
    <w:basedOn w:val="BodyTextL25"/>
    <w:qFormat/>
    <w:rsid w:val="00C0725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0725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0725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72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72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07252"/>
    <w:rPr>
      <w:b/>
      <w:bCs/>
    </w:rPr>
  </w:style>
  <w:style w:type="paragraph" w:customStyle="1" w:styleId="ReflectionQ">
    <w:name w:val="Reflection Q"/>
    <w:basedOn w:val="BodyTextL25"/>
    <w:qFormat/>
    <w:rsid w:val="00C0725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0725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0725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0725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0725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0725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0725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0725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72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0725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0725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0725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725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0725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0725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0725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0725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0725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0725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0725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0725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0725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0725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07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0725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0725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0725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0725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0725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0725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0725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0725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0725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0725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0725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0725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0725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0725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0725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0725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07252"/>
    <w:rPr>
      <w:b/>
    </w:rPr>
  </w:style>
  <w:style w:type="character" w:customStyle="1" w:styleId="CMDChar">
    <w:name w:val="CMD Char"/>
    <w:basedOn w:val="DefaultParagraphFont"/>
    <w:link w:val="CMD"/>
    <w:rsid w:val="00C0725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0725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0725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0725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C07252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C0725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C07252"/>
    <w:rPr>
      <w:color w:val="EE0000"/>
    </w:rPr>
  </w:style>
  <w:style w:type="character" w:customStyle="1" w:styleId="CMDRedChar">
    <w:name w:val="CMD Red Char"/>
    <w:basedOn w:val="CMDChar"/>
    <w:link w:val="CMDRed"/>
    <w:rsid w:val="00C0725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0725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07252"/>
    <w:rPr>
      <w:szCs w:val="22"/>
    </w:rPr>
  </w:style>
  <w:style w:type="character" w:customStyle="1" w:styleId="CMDOutputChar">
    <w:name w:val="CMD Output Char"/>
    <w:basedOn w:val="BodyTextL25Char"/>
    <w:link w:val="CMDOutput"/>
    <w:rsid w:val="00C0725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0725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07252"/>
  </w:style>
  <w:style w:type="paragraph" w:customStyle="1" w:styleId="TableAnswer">
    <w:name w:val="Table Answer"/>
    <w:basedOn w:val="TableText"/>
    <w:qFormat/>
    <w:rsid w:val="00C07252"/>
  </w:style>
  <w:style w:type="character" w:customStyle="1" w:styleId="Heading2Gray">
    <w:name w:val="Heading 2 Gray"/>
    <w:basedOn w:val="Heading2Char"/>
    <w:uiPriority w:val="1"/>
    <w:qFormat/>
    <w:rsid w:val="00C0725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0725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0725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0725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0725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0725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0725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07252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3436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C07252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126477"/>
    <w:rsid w:val="001D2EEA"/>
    <w:rsid w:val="00381A26"/>
    <w:rsid w:val="003A078D"/>
    <w:rsid w:val="003E2CBA"/>
    <w:rsid w:val="006043AA"/>
    <w:rsid w:val="008D560B"/>
    <w:rsid w:val="009B4EDB"/>
    <w:rsid w:val="009B70A4"/>
    <w:rsid w:val="009B72C0"/>
    <w:rsid w:val="00A56A1F"/>
    <w:rsid w:val="00A72A03"/>
    <w:rsid w:val="00D0151D"/>
    <w:rsid w:val="00DB32ED"/>
    <w:rsid w:val="00E40C68"/>
    <w:rsid w:val="00F15CB7"/>
    <w:rsid w:val="00F70679"/>
    <w:rsid w:val="00F97DBB"/>
    <w:rsid w:val="00F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2F30A-10F9-4690-BB63-184A099FC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F8D38-17F6-4D49-87F2-433518CBD080}"/>
</file>

<file path=customXml/itemProps3.xml><?xml version="1.0" encoding="utf-8"?>
<ds:datastoreItem xmlns:ds="http://schemas.openxmlformats.org/officeDocument/2006/customXml" ds:itemID="{10672E1A-8A49-4180-946A-4CFA955A2106}"/>
</file>

<file path=customXml/itemProps4.xml><?xml version="1.0" encoding="utf-8"?>
<ds:datastoreItem xmlns:ds="http://schemas.openxmlformats.org/officeDocument/2006/customXml" ds:itemID="{2BCB4C2D-E8B7-4AEA-B8D5-82DDB8B1B881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Build a Small Network - Physical Mode</vt:lpstr>
    </vt:vector>
  </TitlesOfParts>
  <Company>Cisco Systems, Inc.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Проектирование и построение небольшой сети - режим симуляции физического оборудования</dc:title>
  <dc:creator>SP</dc:creator>
  <dc:description>2013 г.</dc:description>
  <cp:lastModifiedBy>Jeff</cp:lastModifiedBy>
  <cp:revision>10</cp:revision>
  <dcterms:created xsi:type="dcterms:W3CDTF">2020-11-20T17:07:00Z</dcterms:created>
  <dcterms:modified xsi:type="dcterms:W3CDTF">2021-05-03T21:57:00Z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